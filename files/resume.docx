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27"/>
        <w:ind w:left="722" w:right="0" w:firstLine="0"/>
        <w:jc w:val="left"/>
        <w:rPr>
          <w:rFonts w:ascii="Open Sans" w:hAnsi="Open Sans" w:cs="Open Sans" w:eastAsia="Open Sans"/>
          <w:sz w:val="18"/>
          <w:szCs w:val="18"/>
        </w:rPr>
      </w:pPr>
      <w:r>
        <w:rPr/>
        <w:pict>
          <v:shape style="position:absolute;margin-left:17.882118pt;margin-top:5.193140pt;width:19.27268pt;height:17.083496pt;mso-position-horizontal-relative:page;mso-position-vertical-relative:paragraph;z-index:1144" type="#_x0000_t75" stroked="false">
            <v:imagedata r:id="rId5" o:title=""/>
          </v:shape>
        </w:pict>
      </w:r>
      <w:r>
        <w:rPr>
          <w:rFonts w:ascii="Open Sans"/>
          <w:b/>
          <w:color w:val="3359A8"/>
          <w:sz w:val="18"/>
        </w:rPr>
        <w:t>sgovindaprasad</w:t>
      </w:r>
      <w:r>
        <w:rPr>
          <w:rFonts w:ascii="Open Sans"/>
          <w:sz w:val="18"/>
        </w:rPr>
      </w:r>
    </w:p>
    <w:p>
      <w:pPr>
        <w:spacing w:line="510" w:lineRule="exact" w:before="0"/>
        <w:ind w:left="111" w:right="2278" w:firstLine="0"/>
        <w:jc w:val="left"/>
        <w:rPr>
          <w:rFonts w:ascii="Open Sans" w:hAnsi="Open Sans" w:cs="Open Sans" w:eastAsia="Open Sans"/>
          <w:sz w:val="44"/>
          <w:szCs w:val="44"/>
        </w:rPr>
      </w:pPr>
      <w:r>
        <w:rPr/>
        <w:br w:type="column"/>
      </w:r>
      <w:r>
        <w:rPr>
          <w:rFonts w:ascii="Open Sans"/>
          <w:b/>
          <w:color w:val="3359A8"/>
          <w:sz w:val="44"/>
        </w:rPr>
        <w:t>SUDARSHAN</w:t>
      </w:r>
      <w:r>
        <w:rPr>
          <w:rFonts w:ascii="Open Sans"/>
          <w:b/>
          <w:color w:val="3359A8"/>
          <w:spacing w:val="-15"/>
          <w:sz w:val="44"/>
        </w:rPr>
        <w:t> </w:t>
      </w:r>
      <w:r>
        <w:rPr>
          <w:rFonts w:ascii="Open Sans"/>
          <w:b/>
          <w:color w:val="3359A8"/>
          <w:sz w:val="44"/>
        </w:rPr>
        <w:t>GOVINDAPRASAD</w:t>
      </w:r>
      <w:r>
        <w:rPr>
          <w:rFonts w:ascii="Open Sans"/>
          <w:sz w:val="44"/>
        </w:rPr>
      </w:r>
    </w:p>
    <w:p>
      <w:pPr>
        <w:spacing w:line="280" w:lineRule="exact" w:before="0"/>
        <w:ind w:left="131" w:right="2278" w:firstLine="0"/>
        <w:jc w:val="left"/>
        <w:rPr>
          <w:rFonts w:ascii="Open Sans" w:hAnsi="Open Sans" w:cs="Open Sans" w:eastAsia="Open Sans"/>
          <w:sz w:val="24"/>
          <w:szCs w:val="24"/>
        </w:rPr>
      </w:pPr>
      <w:r>
        <w:rPr>
          <w:rFonts w:ascii="Open Sans"/>
          <w:b/>
          <w:color w:val="3359A8"/>
          <w:sz w:val="24"/>
        </w:rPr>
        <w:t>sudarshangp.com</w:t>
      </w:r>
      <w:r>
        <w:rPr>
          <w:rFonts w:ascii="Open Sans"/>
          <w:sz w:val="24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2" w:lineRule="auto" w:before="0" w:after="0"/>
        <w:ind w:left="122" w:right="2278" w:firstLine="0"/>
        <w:jc w:val="left"/>
      </w:pPr>
      <w:r>
        <w:rPr>
          <w:color w:val="231F20"/>
        </w:rPr>
        <w:t>Computer Science, University of Illinois,</w:t>
      </w:r>
      <w:r>
        <w:rPr>
          <w:color w:val="231F20"/>
          <w:spacing w:val="-5"/>
        </w:rPr>
        <w:t> </w:t>
      </w:r>
      <w:r>
        <w:rPr>
          <w:color w:val="231F20"/>
        </w:rPr>
        <w:t>Urbana-Champaign</w:t>
      </w:r>
      <w:r>
        <w:rPr>
          <w:color w:val="231F20"/>
        </w:rPr>
        <w:t> Graduation : May</w:t>
      </w:r>
      <w:r>
        <w:rPr>
          <w:color w:val="231F20"/>
          <w:spacing w:val="-2"/>
        </w:rPr>
        <w:t> </w:t>
      </w:r>
      <w:r>
        <w:rPr>
          <w:color w:val="231F20"/>
        </w:rPr>
        <w:t>2017</w:t>
      </w:r>
      <w:r>
        <w:rPr/>
      </w:r>
    </w:p>
    <w:p>
      <w:pPr>
        <w:spacing w:after="0" w:line="242" w:lineRule="auto"/>
        <w:jc w:val="left"/>
        <w:sectPr>
          <w:type w:val="continuous"/>
          <w:pgSz w:w="12240" w:h="15840"/>
          <w:pgMar w:top="540" w:bottom="280" w:left="180" w:right="120"/>
          <w:cols w:num="2" w:equalWidth="0">
            <w:col w:w="2097" w:space="912"/>
            <w:col w:w="8931"/>
          </w:cols>
        </w:sectPr>
      </w:pPr>
    </w:p>
    <w:p>
      <w:pPr>
        <w:spacing w:line="188" w:lineRule="exact" w:before="0"/>
        <w:ind w:left="718" w:right="0" w:firstLine="0"/>
        <w:jc w:val="left"/>
        <w:rPr>
          <w:rFonts w:ascii="Open Sans" w:hAnsi="Open Sans" w:cs="Open Sans" w:eastAsia="Open Sans"/>
          <w:sz w:val="18"/>
          <w:szCs w:val="18"/>
        </w:rPr>
      </w:pPr>
      <w:r>
        <w:rPr/>
        <w:pict>
          <v:shape style="position:absolute;margin-left:14.571pt;margin-top:-9.441948pt;width:26.85241pt;height:25.839959pt;mso-position-horizontal-relative:page;mso-position-vertical-relative:paragraph;z-index:1096" type="#_x0000_t75" stroked="false">
            <v:imagedata r:id="rId6" o:title=""/>
          </v:shape>
        </w:pict>
      </w:r>
      <w:r>
        <w:rPr>
          <w:rFonts w:ascii="Open Sans"/>
          <w:b/>
          <w:color w:val="3359A8"/>
          <w:sz w:val="18"/>
        </w:rPr>
        <w:t>sudarshangp</w:t>
      </w:r>
      <w:r>
        <w:rPr>
          <w:rFonts w:ascii="Open Sans"/>
          <w:sz w:val="18"/>
        </w:rPr>
      </w:r>
    </w:p>
    <w:p>
      <w:pPr>
        <w:pStyle w:val="Heading2"/>
        <w:spacing w:line="240" w:lineRule="auto" w:before="6"/>
        <w:ind w:left="111" w:right="0"/>
        <w:jc w:val="left"/>
      </w:pPr>
      <w:r>
        <w:rPr/>
        <w:br w:type="column"/>
      </w:r>
      <w:r>
        <w:rPr>
          <w:color w:val="231F20"/>
        </w:rPr>
        <w:t>Technical GPA  :</w:t>
      </w:r>
      <w:r>
        <w:rPr>
          <w:color w:val="231F20"/>
          <w:spacing w:val="-19"/>
        </w:rPr>
        <w:t> </w:t>
      </w:r>
      <w:r>
        <w:rPr>
          <w:color w:val="231F20"/>
        </w:rPr>
        <w:t>3.88/4.00</w:t>
      </w:r>
      <w:r>
        <w:rPr/>
      </w:r>
    </w:p>
    <w:p>
      <w:pPr>
        <w:spacing w:line="286" w:lineRule="exact" w:before="0"/>
        <w:ind w:left="111" w:right="0" w:firstLine="0"/>
        <w:jc w:val="left"/>
        <w:rPr>
          <w:rFonts w:ascii="Open Sans" w:hAnsi="Open Sans" w:cs="Open Sans" w:eastAsia="Open Sans"/>
          <w:sz w:val="22"/>
          <w:szCs w:val="22"/>
        </w:rPr>
      </w:pPr>
      <w:r>
        <w:rPr/>
        <w:br w:type="column"/>
      </w:r>
      <w:r>
        <w:rPr>
          <w:rFonts w:ascii="Open Sans"/>
          <w:color w:val="231F20"/>
          <w:sz w:val="22"/>
        </w:rPr>
        <w:t>Cumulative GPA  :</w:t>
      </w:r>
      <w:r>
        <w:rPr>
          <w:rFonts w:ascii="Open Sans"/>
          <w:color w:val="231F20"/>
          <w:spacing w:val="-2"/>
          <w:sz w:val="22"/>
        </w:rPr>
        <w:t> </w:t>
      </w:r>
      <w:r>
        <w:rPr>
          <w:rFonts w:ascii="Open Sans"/>
          <w:color w:val="231F20"/>
          <w:sz w:val="22"/>
        </w:rPr>
        <w:t>3.79/4.00</w:t>
      </w:r>
      <w:r>
        <w:rPr>
          <w:rFonts w:ascii="Open Sans"/>
          <w:sz w:val="22"/>
        </w:rPr>
      </w:r>
    </w:p>
    <w:p>
      <w:pPr>
        <w:spacing w:after="0" w:line="286" w:lineRule="exact"/>
        <w:jc w:val="left"/>
        <w:rPr>
          <w:rFonts w:ascii="Open Sans" w:hAnsi="Open Sans" w:cs="Open Sans" w:eastAsia="Open Sans"/>
          <w:sz w:val="22"/>
          <w:szCs w:val="22"/>
        </w:rPr>
        <w:sectPr>
          <w:type w:val="continuous"/>
          <w:pgSz w:w="12240" w:h="15840"/>
          <w:pgMar w:top="540" w:bottom="280" w:left="180" w:right="120"/>
          <w:cols w:num="3" w:equalWidth="0">
            <w:col w:w="1848" w:space="1168"/>
            <w:col w:w="2741" w:space="498"/>
            <w:col w:w="5685"/>
          </w:cols>
        </w:sectPr>
      </w:pPr>
    </w:p>
    <w:p>
      <w:pPr>
        <w:spacing w:line="240" w:lineRule="auto" w:before="10"/>
        <w:rPr>
          <w:rFonts w:ascii="Open Sans" w:hAnsi="Open Sans" w:cs="Open Sans" w:eastAsia="Open Sans"/>
          <w:sz w:val="12"/>
          <w:szCs w:val="12"/>
        </w:rPr>
      </w:pPr>
    </w:p>
    <w:p>
      <w:pPr>
        <w:spacing w:line="393" w:lineRule="exact"/>
        <w:ind w:left="183" w:right="0" w:firstLine="0"/>
        <w:rPr>
          <w:rFonts w:ascii="Open Sans" w:hAnsi="Open Sans" w:cs="Open Sans" w:eastAsia="Open Sans"/>
          <w:sz w:val="20"/>
          <w:szCs w:val="20"/>
        </w:rPr>
      </w:pPr>
      <w:r>
        <w:rPr>
          <w:rFonts w:ascii="Open Sans" w:hAnsi="Open Sans" w:cs="Open Sans" w:eastAsia="Open Sans"/>
          <w:position w:val="-7"/>
          <w:sz w:val="20"/>
          <w:szCs w:val="20"/>
        </w:rPr>
        <w:drawing>
          <wp:inline distT="0" distB="0" distL="0" distR="0">
            <wp:extent cx="251848" cy="249935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8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eastAsia="Open Sans"/>
          <w:position w:val="-7"/>
          <w:sz w:val="20"/>
          <w:szCs w:val="20"/>
        </w:rPr>
      </w:r>
    </w:p>
    <w:p>
      <w:pPr>
        <w:spacing w:line="240" w:lineRule="auto" w:before="4"/>
        <w:rPr>
          <w:rFonts w:ascii="Open Sans" w:hAnsi="Open Sans" w:cs="Open Sans" w:eastAsia="Open Sans"/>
          <w:sz w:val="15"/>
          <w:szCs w:val="15"/>
        </w:rPr>
      </w:pPr>
    </w:p>
    <w:p>
      <w:pPr>
        <w:spacing w:line="364" w:lineRule="exact"/>
        <w:ind w:left="190" w:right="0" w:firstLine="0"/>
        <w:rPr>
          <w:rFonts w:ascii="Open Sans" w:hAnsi="Open Sans" w:cs="Open Sans" w:eastAsia="Open Sans"/>
          <w:sz w:val="20"/>
          <w:szCs w:val="20"/>
        </w:rPr>
      </w:pPr>
      <w:r>
        <w:rPr>
          <w:rFonts w:ascii="Open Sans" w:hAnsi="Open Sans" w:cs="Open Sans" w:eastAsia="Open Sans"/>
          <w:position w:val="-6"/>
          <w:sz w:val="20"/>
          <w:szCs w:val="20"/>
        </w:rPr>
        <w:drawing>
          <wp:inline distT="0" distB="0" distL="0" distR="0">
            <wp:extent cx="225226" cy="23164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26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eastAsia="Open Sans"/>
          <w:position w:val="-6"/>
          <w:sz w:val="20"/>
          <w:szCs w:val="20"/>
        </w:rPr>
      </w: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spacing w:line="240" w:lineRule="auto" w:before="12"/>
        <w:rPr>
          <w:rFonts w:ascii="Open Sans" w:hAnsi="Open Sans" w:cs="Open Sans" w:eastAsia="Open Sans"/>
          <w:sz w:val="19"/>
          <w:szCs w:val="19"/>
        </w:rPr>
      </w:pPr>
    </w:p>
    <w:p>
      <w:pPr>
        <w:pStyle w:val="Heading3"/>
        <w:spacing w:line="240" w:lineRule="auto"/>
        <w:ind w:left="126" w:right="0"/>
        <w:jc w:val="left"/>
        <w:rPr>
          <w:b w:val="0"/>
          <w:bCs w:val="0"/>
        </w:rPr>
      </w:pPr>
      <w:r>
        <w:rPr/>
        <w:pict>
          <v:group style="position:absolute;margin-left:14.488pt;margin-top:-10.200797pt;width:144pt;height:.75pt;mso-position-horizontal-relative:page;mso-position-vertical-relative:paragraph;z-index:1120" coordorigin="290,-204" coordsize="2880,15">
            <v:group style="position:absolute;left:389;top:-197;width:26;height:2" coordorigin="389,-197" coordsize="26,2">
              <v:shape style="position:absolute;left:389;top:-197;width:26;height:2" coordorigin="389,-197" coordsize="26,0" path="m389,-197l414,-197e" filled="false" stroked="true" strokeweight=".75pt" strokecolor="#231f20">
                <v:path arrowok="t"/>
              </v:shape>
            </v:group>
            <v:group style="position:absolute;left:343;top:-197;width:26;height:2" coordorigin="343,-197" coordsize="26,2">
              <v:shape style="position:absolute;left:343;top:-197;width:26;height:2" coordorigin="343,-197" coordsize="26,0" path="m343,-197l368,-197e" filled="false" stroked="true" strokeweight=".75pt" strokecolor="#231f20">
                <v:path arrowok="t"/>
              </v:shape>
            </v:group>
            <v:group style="position:absolute;left:297;top:-197;width:26;height:2" coordorigin="297,-197" coordsize="26,2">
              <v:shape style="position:absolute;left:297;top:-197;width:26;height:2" coordorigin="297,-197" coordsize="26,0" path="m297,-197l323,-197e" filled="false" stroked="true" strokeweight=".75pt" strokecolor="#231f20">
                <v:path arrowok="t"/>
              </v:shape>
            </v:group>
            <v:group style="position:absolute;left:526;top:-197;width:26;height:2" coordorigin="526,-197" coordsize="26,2">
              <v:shape style="position:absolute;left:526;top:-197;width:26;height:2" coordorigin="526,-197" coordsize="26,0" path="m526,-197l551,-197e" filled="false" stroked="true" strokeweight=".75pt" strokecolor="#231f20">
                <v:path arrowok="t"/>
              </v:shape>
            </v:group>
            <v:group style="position:absolute;left:480;top:-197;width:26;height:2" coordorigin="480,-197" coordsize="26,2">
              <v:shape style="position:absolute;left:480;top:-197;width:26;height:2" coordorigin="480,-197" coordsize="26,0" path="m480,-197l506,-197e" filled="false" stroked="true" strokeweight=".75pt" strokecolor="#231f20">
                <v:path arrowok="t"/>
              </v:shape>
            </v:group>
            <v:group style="position:absolute;left:435;top:-197;width:26;height:2" coordorigin="435,-197" coordsize="26,2">
              <v:shape style="position:absolute;left:435;top:-197;width:26;height:2" coordorigin="435,-197" coordsize="26,0" path="m435,-197l460,-197e" filled="false" stroked="true" strokeweight=".75pt" strokecolor="#231f20">
                <v:path arrowok="t"/>
              </v:shape>
            </v:group>
            <v:group style="position:absolute;left:663;top:-197;width:26;height:2" coordorigin="663,-197" coordsize="26,2">
              <v:shape style="position:absolute;left:663;top:-197;width:26;height:2" coordorigin="663,-197" coordsize="26,0" path="m663,-197l689,-197e" filled="false" stroked="true" strokeweight=".75pt" strokecolor="#231f20">
                <v:path arrowok="t"/>
              </v:shape>
            </v:group>
            <v:group style="position:absolute;left:618;top:-197;width:26;height:2" coordorigin="618,-197" coordsize="26,2">
              <v:shape style="position:absolute;left:618;top:-197;width:26;height:2" coordorigin="618,-197" coordsize="26,0" path="m618,-197l643,-197e" filled="false" stroked="true" strokeweight=".75pt" strokecolor="#231f20">
                <v:path arrowok="t"/>
              </v:shape>
            </v:group>
            <v:group style="position:absolute;left:572;top:-197;width:26;height:2" coordorigin="572,-197" coordsize="26,2">
              <v:shape style="position:absolute;left:572;top:-197;width:26;height:2" coordorigin="572,-197" coordsize="26,0" path="m572,-197l598,-197e" filled="false" stroked="true" strokeweight=".75pt" strokecolor="#231f20">
                <v:path arrowok="t"/>
              </v:shape>
            </v:group>
            <v:group style="position:absolute;left:801;top:-197;width:26;height:2" coordorigin="801,-197" coordsize="26,2">
              <v:shape style="position:absolute;left:801;top:-197;width:26;height:2" coordorigin="801,-197" coordsize="26,0" path="m801,-197l826,-197e" filled="false" stroked="true" strokeweight=".75pt" strokecolor="#231f20">
                <v:path arrowok="t"/>
              </v:shape>
            </v:group>
            <v:group style="position:absolute;left:755;top:-197;width:26;height:2" coordorigin="755,-197" coordsize="26,2">
              <v:shape style="position:absolute;left:755;top:-197;width:26;height:2" coordorigin="755,-197" coordsize="26,0" path="m755,-197l781,-197e" filled="false" stroked="true" strokeweight=".75pt" strokecolor="#231f20">
                <v:path arrowok="t"/>
              </v:shape>
            </v:group>
            <v:group style="position:absolute;left:709;top:-197;width:26;height:2" coordorigin="709,-197" coordsize="26,2">
              <v:shape style="position:absolute;left:709;top:-197;width:26;height:2" coordorigin="709,-197" coordsize="26,0" path="m709,-197l735,-197e" filled="false" stroked="true" strokeweight=".75pt" strokecolor="#231f20">
                <v:path arrowok="t"/>
              </v:shape>
            </v:group>
            <v:group style="position:absolute;left:938;top:-197;width:26;height:2" coordorigin="938,-197" coordsize="26,2">
              <v:shape style="position:absolute;left:938;top:-197;width:26;height:2" coordorigin="938,-197" coordsize="26,0" path="m938,-197l964,-197e" filled="false" stroked="true" strokeweight=".75pt" strokecolor="#231f20">
                <v:path arrowok="t"/>
              </v:shape>
            </v:group>
            <v:group style="position:absolute;left:892;top:-197;width:26;height:2" coordorigin="892,-197" coordsize="26,2">
              <v:shape style="position:absolute;left:892;top:-197;width:26;height:2" coordorigin="892,-197" coordsize="26,0" path="m892,-197l918,-197e" filled="false" stroked="true" strokeweight=".75pt" strokecolor="#231f20">
                <v:path arrowok="t"/>
              </v:shape>
            </v:group>
            <v:group style="position:absolute;left:847;top:-197;width:26;height:2" coordorigin="847,-197" coordsize="26,2">
              <v:shape style="position:absolute;left:847;top:-197;width:26;height:2" coordorigin="847,-197" coordsize="26,0" path="m847,-197l872,-197e" filled="false" stroked="true" strokeweight=".75pt" strokecolor="#231f20">
                <v:path arrowok="t"/>
              </v:shape>
            </v:group>
            <v:group style="position:absolute;left:1076;top:-197;width:26;height:2" coordorigin="1076,-197" coordsize="26,2">
              <v:shape style="position:absolute;left:1076;top:-197;width:26;height:2" coordorigin="1076,-197" coordsize="26,0" path="m1076,-197l1101,-197e" filled="false" stroked="true" strokeweight=".75pt" strokecolor="#231f20">
                <v:path arrowok="t"/>
              </v:shape>
            </v:group>
            <v:group style="position:absolute;left:1030;top:-197;width:26;height:2" coordorigin="1030,-197" coordsize="26,2">
              <v:shape style="position:absolute;left:1030;top:-197;width:26;height:2" coordorigin="1030,-197" coordsize="26,0" path="m1030,-197l1055,-197e" filled="false" stroked="true" strokeweight=".75pt" strokecolor="#231f20">
                <v:path arrowok="t"/>
              </v:shape>
            </v:group>
            <v:group style="position:absolute;left:984;top:-197;width:26;height:2" coordorigin="984,-197" coordsize="26,2">
              <v:shape style="position:absolute;left:984;top:-197;width:26;height:2" coordorigin="984,-197" coordsize="26,0" path="m984,-197l1010,-197e" filled="false" stroked="true" strokeweight=".75pt" strokecolor="#231f20">
                <v:path arrowok="t"/>
              </v:shape>
            </v:group>
            <v:group style="position:absolute;left:1213;top:-197;width:26;height:2" coordorigin="1213,-197" coordsize="26,2">
              <v:shape style="position:absolute;left:1213;top:-197;width:26;height:2" coordorigin="1213,-197" coordsize="26,0" path="m1213,-197l1238,-197e" filled="false" stroked="true" strokeweight=".75pt" strokecolor="#231f20">
                <v:path arrowok="t"/>
              </v:shape>
            </v:group>
            <v:group style="position:absolute;left:1167;top:-197;width:26;height:2" coordorigin="1167,-197" coordsize="26,2">
              <v:shape style="position:absolute;left:1167;top:-197;width:26;height:2" coordorigin="1167,-197" coordsize="26,0" path="m1167,-197l1193,-197e" filled="false" stroked="true" strokeweight=".75pt" strokecolor="#231f20">
                <v:path arrowok="t"/>
              </v:shape>
            </v:group>
            <v:group style="position:absolute;left:1122;top:-197;width:26;height:2" coordorigin="1122,-197" coordsize="26,2">
              <v:shape style="position:absolute;left:1122;top:-197;width:26;height:2" coordorigin="1122,-197" coordsize="26,0" path="m1122,-197l1147,-197e" filled="false" stroked="true" strokeweight=".75pt" strokecolor="#231f20">
                <v:path arrowok="t"/>
              </v:shape>
            </v:group>
            <v:group style="position:absolute;left:1350;top:-197;width:26;height:2" coordorigin="1350,-197" coordsize="26,2">
              <v:shape style="position:absolute;left:1350;top:-197;width:26;height:2" coordorigin="1350,-197" coordsize="26,0" path="m1350,-197l1376,-197e" filled="false" stroked="true" strokeweight=".75pt" strokecolor="#231f20">
                <v:path arrowok="t"/>
              </v:shape>
            </v:group>
            <v:group style="position:absolute;left:1305;top:-197;width:26;height:2" coordorigin="1305,-197" coordsize="26,2">
              <v:shape style="position:absolute;left:1305;top:-197;width:26;height:2" coordorigin="1305,-197" coordsize="26,0" path="m1305,-197l1330,-197e" filled="false" stroked="true" strokeweight=".75pt" strokecolor="#231f20">
                <v:path arrowok="t"/>
              </v:shape>
            </v:group>
            <v:group style="position:absolute;left:1259;top:-197;width:26;height:2" coordorigin="1259,-197" coordsize="26,2">
              <v:shape style="position:absolute;left:1259;top:-197;width:26;height:2" coordorigin="1259,-197" coordsize="26,0" path="m1259,-197l1285,-197e" filled="false" stroked="true" strokeweight=".75pt" strokecolor="#231f20">
                <v:path arrowok="t"/>
              </v:shape>
            </v:group>
            <v:group style="position:absolute;left:1488;top:-197;width:26;height:2" coordorigin="1488,-197" coordsize="26,2">
              <v:shape style="position:absolute;left:1488;top:-197;width:26;height:2" coordorigin="1488,-197" coordsize="26,0" path="m1488,-197l1513,-197e" filled="false" stroked="true" strokeweight=".75pt" strokecolor="#231f20">
                <v:path arrowok="t"/>
              </v:shape>
            </v:group>
            <v:group style="position:absolute;left:1442;top:-197;width:26;height:2" coordorigin="1442,-197" coordsize="26,2">
              <v:shape style="position:absolute;left:1442;top:-197;width:26;height:2" coordorigin="1442,-197" coordsize="26,0" path="m1442,-197l1468,-197e" filled="false" stroked="true" strokeweight=".75pt" strokecolor="#231f20">
                <v:path arrowok="t"/>
              </v:shape>
            </v:group>
            <v:group style="position:absolute;left:1396;top:-197;width:26;height:2" coordorigin="1396,-197" coordsize="26,2">
              <v:shape style="position:absolute;left:1396;top:-197;width:26;height:2" coordorigin="1396,-197" coordsize="26,0" path="m1396,-197l1422,-197e" filled="false" stroked="true" strokeweight=".75pt" strokecolor="#231f20">
                <v:path arrowok="t"/>
              </v:shape>
            </v:group>
            <v:group style="position:absolute;left:1625;top:-197;width:26;height:2" coordorigin="1625,-197" coordsize="26,2">
              <v:shape style="position:absolute;left:1625;top:-197;width:26;height:2" coordorigin="1625,-197" coordsize="26,0" path="m1625,-197l1651,-197e" filled="false" stroked="true" strokeweight=".75pt" strokecolor="#231f20">
                <v:path arrowok="t"/>
              </v:shape>
            </v:group>
            <v:group style="position:absolute;left:1579;top:-197;width:26;height:2" coordorigin="1579,-197" coordsize="26,2">
              <v:shape style="position:absolute;left:1579;top:-197;width:26;height:2" coordorigin="1579,-197" coordsize="26,0" path="m1579,-197l1605,-197e" filled="false" stroked="true" strokeweight=".75pt" strokecolor="#231f20">
                <v:path arrowok="t"/>
              </v:shape>
            </v:group>
            <v:group style="position:absolute;left:1534;top:-197;width:26;height:2" coordorigin="1534,-197" coordsize="26,2">
              <v:shape style="position:absolute;left:1534;top:-197;width:26;height:2" coordorigin="1534,-197" coordsize="26,0" path="m1534,-197l1559,-197e" filled="false" stroked="true" strokeweight=".75pt" strokecolor="#231f20">
                <v:path arrowok="t"/>
              </v:shape>
            </v:group>
            <v:group style="position:absolute;left:1763;top:-197;width:26;height:2" coordorigin="1763,-197" coordsize="26,2">
              <v:shape style="position:absolute;left:1763;top:-197;width:26;height:2" coordorigin="1763,-197" coordsize="26,0" path="m1763,-197l1788,-197e" filled="false" stroked="true" strokeweight=".75pt" strokecolor="#231f20">
                <v:path arrowok="t"/>
              </v:shape>
            </v:group>
            <v:group style="position:absolute;left:1717;top:-197;width:26;height:2" coordorigin="1717,-197" coordsize="26,2">
              <v:shape style="position:absolute;left:1717;top:-197;width:26;height:2" coordorigin="1717,-197" coordsize="26,0" path="m1717,-197l1742,-197e" filled="false" stroked="true" strokeweight=".75pt" strokecolor="#231f20">
                <v:path arrowok="t"/>
              </v:shape>
            </v:group>
            <v:group style="position:absolute;left:1671;top:-197;width:26;height:2" coordorigin="1671,-197" coordsize="26,2">
              <v:shape style="position:absolute;left:1671;top:-197;width:26;height:2" coordorigin="1671,-197" coordsize="26,0" path="m1671,-197l1697,-197e" filled="false" stroked="true" strokeweight=".75pt" strokecolor="#231f20">
                <v:path arrowok="t"/>
              </v:shape>
            </v:group>
            <v:group style="position:absolute;left:1900;top:-197;width:26;height:2" coordorigin="1900,-197" coordsize="26,2">
              <v:shape style="position:absolute;left:1900;top:-197;width:26;height:2" coordorigin="1900,-197" coordsize="26,0" path="m1900,-197l1925,-197e" filled="false" stroked="true" strokeweight=".75pt" strokecolor="#231f20">
                <v:path arrowok="t"/>
              </v:shape>
            </v:group>
            <v:group style="position:absolute;left:1854;top:-197;width:26;height:2" coordorigin="1854,-197" coordsize="26,2">
              <v:shape style="position:absolute;left:1854;top:-197;width:26;height:2" coordorigin="1854,-197" coordsize="26,0" path="m1854,-197l1880,-197e" filled="false" stroked="true" strokeweight=".75pt" strokecolor="#231f20">
                <v:path arrowok="t"/>
              </v:shape>
            </v:group>
            <v:group style="position:absolute;left:1809;top:-197;width:26;height:2" coordorigin="1809,-197" coordsize="26,2">
              <v:shape style="position:absolute;left:1809;top:-197;width:26;height:2" coordorigin="1809,-197" coordsize="26,0" path="m1809,-197l1834,-197e" filled="false" stroked="true" strokeweight=".75pt" strokecolor="#231f20">
                <v:path arrowok="t"/>
              </v:shape>
            </v:group>
            <v:group style="position:absolute;left:2037;top:-197;width:26;height:2" coordorigin="2037,-197" coordsize="26,2">
              <v:shape style="position:absolute;left:2037;top:-197;width:26;height:2" coordorigin="2037,-197" coordsize="26,0" path="m2037,-197l2063,-197e" filled="false" stroked="true" strokeweight=".75pt" strokecolor="#231f20">
                <v:path arrowok="t"/>
              </v:shape>
            </v:group>
            <v:group style="position:absolute;left:1992;top:-197;width:26;height:2" coordorigin="1992,-197" coordsize="26,2">
              <v:shape style="position:absolute;left:1992;top:-197;width:26;height:2" coordorigin="1992,-197" coordsize="26,0" path="m1992,-197l2017,-197e" filled="false" stroked="true" strokeweight=".75pt" strokecolor="#231f20">
                <v:path arrowok="t"/>
              </v:shape>
            </v:group>
            <v:group style="position:absolute;left:1946;top:-197;width:26;height:2" coordorigin="1946,-197" coordsize="26,2">
              <v:shape style="position:absolute;left:1946;top:-197;width:26;height:2" coordorigin="1946,-197" coordsize="26,0" path="m1946,-197l1972,-197e" filled="false" stroked="true" strokeweight=".75pt" strokecolor="#231f20">
                <v:path arrowok="t"/>
              </v:shape>
            </v:group>
            <v:group style="position:absolute;left:2175;top:-197;width:26;height:2" coordorigin="2175,-197" coordsize="26,2">
              <v:shape style="position:absolute;left:2175;top:-197;width:26;height:2" coordorigin="2175,-197" coordsize="26,0" path="m2175,-197l2200,-197e" filled="false" stroked="true" strokeweight=".75pt" strokecolor="#231f20">
                <v:path arrowok="t"/>
              </v:shape>
            </v:group>
            <v:group style="position:absolute;left:2129;top:-197;width:26;height:2" coordorigin="2129,-197" coordsize="26,2">
              <v:shape style="position:absolute;left:2129;top:-197;width:26;height:2" coordorigin="2129,-197" coordsize="26,0" path="m2129,-197l2155,-197e" filled="false" stroked="true" strokeweight=".75pt" strokecolor="#231f20">
                <v:path arrowok="t"/>
              </v:shape>
            </v:group>
            <v:group style="position:absolute;left:2083;top:-197;width:26;height:2" coordorigin="2083,-197" coordsize="26,2">
              <v:shape style="position:absolute;left:2083;top:-197;width:26;height:2" coordorigin="2083,-197" coordsize="26,0" path="m2083,-197l2109,-197e" filled="false" stroked="true" strokeweight=".75pt" strokecolor="#231f20">
                <v:path arrowok="t"/>
              </v:shape>
            </v:group>
            <v:group style="position:absolute;left:2312;top:-197;width:26;height:2" coordorigin="2312,-197" coordsize="26,2">
              <v:shape style="position:absolute;left:2312;top:-197;width:26;height:2" coordorigin="2312,-197" coordsize="26,0" path="m2312,-197l2338,-197e" filled="false" stroked="true" strokeweight=".75pt" strokecolor="#231f20">
                <v:path arrowok="t"/>
              </v:shape>
            </v:group>
            <v:group style="position:absolute;left:2266;top:-197;width:26;height:2" coordorigin="2266,-197" coordsize="26,2">
              <v:shape style="position:absolute;left:2266;top:-197;width:26;height:2" coordorigin="2266,-197" coordsize="26,0" path="m2266,-197l2292,-197e" filled="false" stroked="true" strokeweight=".75pt" strokecolor="#231f20">
                <v:path arrowok="t"/>
              </v:shape>
            </v:group>
            <v:group style="position:absolute;left:2221;top:-197;width:26;height:2" coordorigin="2221,-197" coordsize="26,2">
              <v:shape style="position:absolute;left:2221;top:-197;width:26;height:2" coordorigin="2221,-197" coordsize="26,0" path="m2221,-197l2246,-197e" filled="false" stroked="true" strokeweight=".75pt" strokecolor="#231f20">
                <v:path arrowok="t"/>
              </v:shape>
            </v:group>
            <v:group style="position:absolute;left:2450;top:-197;width:26;height:2" coordorigin="2450,-197" coordsize="26,2">
              <v:shape style="position:absolute;left:2450;top:-197;width:26;height:2" coordorigin="2450,-197" coordsize="26,0" path="m2450,-197l2475,-197e" filled="false" stroked="true" strokeweight=".75pt" strokecolor="#231f20">
                <v:path arrowok="t"/>
              </v:shape>
            </v:group>
            <v:group style="position:absolute;left:2404;top:-197;width:26;height:2" coordorigin="2404,-197" coordsize="26,2">
              <v:shape style="position:absolute;left:2404;top:-197;width:26;height:2" coordorigin="2404,-197" coordsize="26,0" path="m2404,-197l2429,-197e" filled="false" stroked="true" strokeweight=".75pt" strokecolor="#231f20">
                <v:path arrowok="t"/>
              </v:shape>
            </v:group>
            <v:group style="position:absolute;left:2358;top:-197;width:26;height:2" coordorigin="2358,-197" coordsize="26,2">
              <v:shape style="position:absolute;left:2358;top:-197;width:26;height:2" coordorigin="2358,-197" coordsize="26,0" path="m2358,-197l2384,-197e" filled="false" stroked="true" strokeweight=".75pt" strokecolor="#231f20">
                <v:path arrowok="t"/>
              </v:shape>
            </v:group>
            <v:group style="position:absolute;left:2587;top:-197;width:26;height:2" coordorigin="2587,-197" coordsize="26,2">
              <v:shape style="position:absolute;left:2587;top:-197;width:26;height:2" coordorigin="2587,-197" coordsize="26,0" path="m2587,-197l2612,-197e" filled="false" stroked="true" strokeweight=".75pt" strokecolor="#231f20">
                <v:path arrowok="t"/>
              </v:shape>
            </v:group>
            <v:group style="position:absolute;left:2541;top:-197;width:26;height:2" coordorigin="2541,-197" coordsize="26,2">
              <v:shape style="position:absolute;left:2541;top:-197;width:26;height:2" coordorigin="2541,-197" coordsize="26,0" path="m2541,-197l2567,-197e" filled="false" stroked="true" strokeweight=".75pt" strokecolor="#231f20">
                <v:path arrowok="t"/>
              </v:shape>
            </v:group>
            <v:group style="position:absolute;left:2496;top:-197;width:26;height:2" coordorigin="2496,-197" coordsize="26,2">
              <v:shape style="position:absolute;left:2496;top:-197;width:26;height:2" coordorigin="2496,-197" coordsize="26,0" path="m2496,-197l2521,-197e" filled="false" stroked="true" strokeweight=".75pt" strokecolor="#231f20">
                <v:path arrowok="t"/>
              </v:shape>
            </v:group>
            <v:group style="position:absolute;left:2724;top:-197;width:26;height:2" coordorigin="2724,-197" coordsize="26,2">
              <v:shape style="position:absolute;left:2724;top:-197;width:26;height:2" coordorigin="2724,-197" coordsize="26,0" path="m2724,-197l2750,-197e" filled="false" stroked="true" strokeweight=".75pt" strokecolor="#231f20">
                <v:path arrowok="t"/>
              </v:shape>
            </v:group>
            <v:group style="position:absolute;left:2679;top:-197;width:26;height:2" coordorigin="2679,-197" coordsize="26,2">
              <v:shape style="position:absolute;left:2679;top:-197;width:26;height:2" coordorigin="2679,-197" coordsize="26,0" path="m2679,-197l2704,-197e" filled="false" stroked="true" strokeweight=".75pt" strokecolor="#231f20">
                <v:path arrowok="t"/>
              </v:shape>
            </v:group>
            <v:group style="position:absolute;left:2633;top:-197;width:26;height:2" coordorigin="2633,-197" coordsize="26,2">
              <v:shape style="position:absolute;left:2633;top:-197;width:26;height:2" coordorigin="2633,-197" coordsize="26,0" path="m2633,-197l2659,-197e" filled="false" stroked="true" strokeweight=".75pt" strokecolor="#231f20">
                <v:path arrowok="t"/>
              </v:shape>
            </v:group>
            <v:group style="position:absolute;left:2862;top:-197;width:26;height:2" coordorigin="2862,-197" coordsize="26,2">
              <v:shape style="position:absolute;left:2862;top:-197;width:26;height:2" coordorigin="2862,-197" coordsize="26,0" path="m2862,-197l2887,-197e" filled="false" stroked="true" strokeweight=".75pt" strokecolor="#231f20">
                <v:path arrowok="t"/>
              </v:shape>
            </v:group>
            <v:group style="position:absolute;left:2816;top:-197;width:26;height:2" coordorigin="2816,-197" coordsize="26,2">
              <v:shape style="position:absolute;left:2816;top:-197;width:26;height:2" coordorigin="2816,-197" coordsize="26,0" path="m2816,-197l2842,-197e" filled="false" stroked="true" strokeweight=".75pt" strokecolor="#231f20">
                <v:path arrowok="t"/>
              </v:shape>
            </v:group>
            <v:group style="position:absolute;left:2770;top:-197;width:26;height:2" coordorigin="2770,-197" coordsize="26,2">
              <v:shape style="position:absolute;left:2770;top:-197;width:26;height:2" coordorigin="2770,-197" coordsize="26,0" path="m2770,-197l2796,-197e" filled="false" stroked="true" strokeweight=".75pt" strokecolor="#231f20">
                <v:path arrowok="t"/>
              </v:shape>
            </v:group>
            <v:group style="position:absolute;left:2999;top:-197;width:26;height:2" coordorigin="2999,-197" coordsize="26,2">
              <v:shape style="position:absolute;left:2999;top:-197;width:26;height:2" coordorigin="2999,-197" coordsize="26,0" path="m2999,-197l3025,-197e" filled="false" stroked="true" strokeweight=".75pt" strokecolor="#231f20">
                <v:path arrowok="t"/>
              </v:shape>
            </v:group>
            <v:group style="position:absolute;left:2953;top:-197;width:26;height:2" coordorigin="2953,-197" coordsize="26,2">
              <v:shape style="position:absolute;left:2953;top:-197;width:26;height:2" coordorigin="2953,-197" coordsize="26,0" path="m2953,-197l2979,-197e" filled="false" stroked="true" strokeweight=".75pt" strokecolor="#231f20">
                <v:path arrowok="t"/>
              </v:shape>
            </v:group>
            <v:group style="position:absolute;left:2908;top:-197;width:26;height:2" coordorigin="2908,-197" coordsize="26,2">
              <v:shape style="position:absolute;left:2908;top:-197;width:26;height:2" coordorigin="2908,-197" coordsize="26,0" path="m2908,-197l2933,-197e" filled="false" stroked="true" strokeweight=".75pt" strokecolor="#231f20">
                <v:path arrowok="t"/>
              </v:shape>
            </v:group>
            <v:group style="position:absolute;left:3137;top:-197;width:26;height:2" coordorigin="3137,-197" coordsize="26,2">
              <v:shape style="position:absolute;left:3137;top:-197;width:26;height:2" coordorigin="3137,-197" coordsize="26,0" path="m3137,-197l3162,-197e" filled="false" stroked="true" strokeweight=".75pt" strokecolor="#231f20">
                <v:path arrowok="t"/>
              </v:shape>
            </v:group>
            <v:group style="position:absolute;left:3091;top:-197;width:26;height:2" coordorigin="3091,-197" coordsize="26,2">
              <v:shape style="position:absolute;left:3091;top:-197;width:26;height:2" coordorigin="3091,-197" coordsize="26,0" path="m3091,-197l3116,-197e" filled="false" stroked="true" strokeweight=".75pt" strokecolor="#231f20">
                <v:path arrowok="t"/>
              </v:shape>
            </v:group>
            <v:group style="position:absolute;left:3045;top:-197;width:26;height:2" coordorigin="3045,-197" coordsize="26,2">
              <v:shape style="position:absolute;left:3045;top:-197;width:26;height:2" coordorigin="3045,-197" coordsize="26,0" path="m3045,-197l3071,-197e" filled="false" stroked="true" strokeweight=".75pt" strokecolor="#231f20">
                <v:path arrowok="t"/>
              </v:shape>
            </v:group>
            <w10:wrap type="none"/>
          </v:group>
        </w:pict>
      </w:r>
      <w:r>
        <w:rPr>
          <w:color w:val="3359A8"/>
        </w:rPr>
        <w:t>AIG</w:t>
      </w:r>
      <w:r>
        <w:rPr>
          <w:b w:val="0"/>
        </w:rPr>
      </w:r>
    </w:p>
    <w:p>
      <w:pPr>
        <w:spacing w:line="240" w:lineRule="auto" w:before="8"/>
        <w:rPr>
          <w:rFonts w:ascii="Open Sans" w:hAnsi="Open Sans" w:cs="Open Sans" w:eastAsia="Open Sans"/>
          <w:b/>
          <w:bCs/>
          <w:sz w:val="16"/>
          <w:szCs w:val="16"/>
        </w:rPr>
      </w:pPr>
      <w:r>
        <w:rPr/>
        <w:br w:type="column"/>
      </w:r>
      <w:r>
        <w:rPr>
          <w:rFonts w:ascii="Open Sans"/>
          <w:b/>
          <w:sz w:val="16"/>
        </w:rPr>
      </w:r>
    </w:p>
    <w:p>
      <w:pPr>
        <w:spacing w:before="0"/>
        <w:ind w:left="21" w:right="0" w:firstLine="0"/>
        <w:jc w:val="left"/>
        <w:rPr>
          <w:rFonts w:ascii="Open Sans" w:hAnsi="Open Sans" w:cs="Open Sans" w:eastAsia="Open Sans"/>
          <w:sz w:val="18"/>
          <w:szCs w:val="18"/>
        </w:rPr>
      </w:pPr>
      <w:r>
        <w:rPr>
          <w:rFonts w:ascii="Open Sans"/>
          <w:b/>
          <w:color w:val="3359A8"/>
          <w:sz w:val="18"/>
        </w:rPr>
        <w:t>+1(617)</w:t>
      </w:r>
      <w:r>
        <w:rPr>
          <w:rFonts w:ascii="Open Sans"/>
          <w:b/>
          <w:color w:val="3359A8"/>
          <w:spacing w:val="-2"/>
          <w:sz w:val="18"/>
        </w:rPr>
        <w:t> </w:t>
      </w:r>
      <w:r>
        <w:rPr>
          <w:rFonts w:ascii="Open Sans"/>
          <w:b/>
          <w:color w:val="3359A8"/>
          <w:sz w:val="18"/>
        </w:rPr>
        <w:t>784-0260</w:t>
      </w:r>
      <w:r>
        <w:rPr>
          <w:rFonts w:ascii="Open Sans"/>
          <w:sz w:val="18"/>
        </w:rPr>
      </w:r>
    </w:p>
    <w:p>
      <w:pPr>
        <w:spacing w:line="240" w:lineRule="auto" w:before="3"/>
        <w:rPr>
          <w:rFonts w:ascii="Open Sans" w:hAnsi="Open Sans" w:cs="Open Sans" w:eastAsia="Open Sans"/>
          <w:b/>
          <w:bCs/>
          <w:sz w:val="24"/>
          <w:szCs w:val="24"/>
        </w:rPr>
      </w:pPr>
    </w:p>
    <w:p>
      <w:pPr>
        <w:spacing w:before="0"/>
        <w:ind w:left="19" w:right="0" w:firstLine="0"/>
        <w:jc w:val="left"/>
        <w:rPr>
          <w:rFonts w:ascii="Open Sans" w:hAnsi="Open Sans" w:cs="Open Sans" w:eastAsia="Open Sans"/>
          <w:sz w:val="18"/>
          <w:szCs w:val="18"/>
        </w:rPr>
      </w:pPr>
      <w:hyperlink r:id="rId9">
        <w:r>
          <w:rPr>
            <w:rFonts w:ascii="Open Sans"/>
            <w:b/>
            <w:color w:val="3359A8"/>
            <w:sz w:val="18"/>
          </w:rPr>
          <w:t>sudarshangpd@gmail.com</w:t>
        </w:r>
        <w:r>
          <w:rPr>
            <w:rFonts w:ascii="Open Sans"/>
            <w:sz w:val="18"/>
          </w:rPr>
        </w:r>
      </w:hyperlink>
    </w:p>
    <w:p>
      <w:pPr>
        <w:pStyle w:val="Heading2"/>
        <w:spacing w:line="269" w:lineRule="exact"/>
        <w:ind w:right="422"/>
        <w:jc w:val="left"/>
        <w:rPr>
          <w:rFonts w:ascii="Open Sans" w:hAnsi="Open Sans" w:cs="Open Sans" w:eastAsia="Open Sans"/>
        </w:rPr>
      </w:pPr>
      <w:r>
        <w:rPr/>
        <w:br w:type="column"/>
      </w:r>
      <w:r>
        <w:rPr>
          <w:rFonts w:ascii="Open Sans" w:hAnsi="Open Sans" w:cs="Open Sans" w:eastAsia="Open Sans"/>
          <w:color w:val="231F20"/>
        </w:rPr>
        <w:t>Honors : Dean’s List, James Scholar, Phi Eta Sigma</w:t>
      </w:r>
      <w:r>
        <w:rPr>
          <w:rFonts w:ascii="Open Sans" w:hAnsi="Open Sans" w:cs="Open Sans" w:eastAsia="Open Sans"/>
        </w:rPr>
      </w:r>
    </w:p>
    <w:p>
      <w:pPr>
        <w:spacing w:before="0"/>
        <w:ind w:left="82" w:right="422" w:firstLine="0"/>
        <w:jc w:val="left"/>
        <w:rPr>
          <w:rFonts w:ascii="Open Sans" w:hAnsi="Open Sans" w:cs="Open Sans" w:eastAsia="Open Sans"/>
          <w:sz w:val="22"/>
          <w:szCs w:val="22"/>
        </w:rPr>
      </w:pPr>
      <w:r>
        <w:rPr>
          <w:rFonts w:ascii="Open Sans"/>
          <w:color w:val="231F20"/>
          <w:sz w:val="22"/>
        </w:rPr>
        <w:t>Coursework : Data Structures, Systems Programming, Computer</w:t>
      </w:r>
      <w:r>
        <w:rPr>
          <w:rFonts w:ascii="Open Sans"/>
          <w:color w:val="231F20"/>
          <w:spacing w:val="-17"/>
          <w:sz w:val="22"/>
        </w:rPr>
        <w:t> </w:t>
      </w:r>
      <w:r>
        <w:rPr>
          <w:rFonts w:ascii="Open Sans"/>
          <w:color w:val="231F20"/>
          <w:sz w:val="22"/>
        </w:rPr>
        <w:t>Architecture,</w:t>
      </w:r>
      <w:r>
        <w:rPr>
          <w:rFonts w:ascii="Open Sans"/>
          <w:color w:val="231F20"/>
          <w:sz w:val="22"/>
        </w:rPr>
        <w:t> User</w:t>
      </w:r>
      <w:r>
        <w:rPr>
          <w:rFonts w:ascii="Open Sans"/>
          <w:color w:val="231F20"/>
          <w:spacing w:val="-7"/>
          <w:sz w:val="22"/>
        </w:rPr>
        <w:t> </w:t>
      </w:r>
      <w:r>
        <w:rPr>
          <w:rFonts w:ascii="Open Sans"/>
          <w:color w:val="231F20"/>
          <w:sz w:val="22"/>
        </w:rPr>
        <w:t>Interface</w:t>
      </w:r>
      <w:r>
        <w:rPr>
          <w:rFonts w:ascii="Open Sans"/>
          <w:color w:val="231F20"/>
          <w:spacing w:val="-7"/>
          <w:sz w:val="22"/>
        </w:rPr>
        <w:t> </w:t>
      </w:r>
      <w:r>
        <w:rPr>
          <w:rFonts w:ascii="Open Sans"/>
          <w:color w:val="231F20"/>
          <w:sz w:val="22"/>
        </w:rPr>
        <w:t>Design,</w:t>
      </w:r>
      <w:r>
        <w:rPr>
          <w:rFonts w:ascii="Open Sans"/>
          <w:color w:val="231F20"/>
          <w:spacing w:val="-6"/>
          <w:sz w:val="22"/>
        </w:rPr>
        <w:t> </w:t>
      </w:r>
      <w:r>
        <w:rPr>
          <w:rFonts w:ascii="Open Sans"/>
          <w:color w:val="231F20"/>
          <w:sz w:val="22"/>
        </w:rPr>
        <w:t>Probability</w:t>
      </w:r>
      <w:r>
        <w:rPr>
          <w:rFonts w:ascii="Open Sans"/>
          <w:color w:val="231F20"/>
          <w:spacing w:val="-6"/>
          <w:sz w:val="22"/>
        </w:rPr>
        <w:t> </w:t>
      </w:r>
      <w:r>
        <w:rPr>
          <w:rFonts w:ascii="Open Sans"/>
          <w:color w:val="231F20"/>
          <w:sz w:val="22"/>
        </w:rPr>
        <w:t>in</w:t>
      </w:r>
      <w:r>
        <w:rPr>
          <w:rFonts w:ascii="Open Sans"/>
          <w:color w:val="231F20"/>
          <w:spacing w:val="-7"/>
          <w:sz w:val="22"/>
        </w:rPr>
        <w:t> </w:t>
      </w:r>
      <w:r>
        <w:rPr>
          <w:rFonts w:ascii="Open Sans"/>
          <w:color w:val="231F20"/>
          <w:sz w:val="22"/>
        </w:rPr>
        <w:t>CS,</w:t>
      </w:r>
      <w:r>
        <w:rPr>
          <w:rFonts w:ascii="Open Sans"/>
          <w:color w:val="231F20"/>
          <w:spacing w:val="-7"/>
          <w:sz w:val="22"/>
        </w:rPr>
        <w:t> </w:t>
      </w:r>
      <w:r>
        <w:rPr>
          <w:rFonts w:ascii="Open Sans"/>
          <w:color w:val="231F20"/>
          <w:sz w:val="22"/>
        </w:rPr>
        <w:t>Engineering</w:t>
      </w:r>
      <w:r>
        <w:rPr>
          <w:rFonts w:ascii="Open Sans"/>
          <w:color w:val="231F20"/>
          <w:spacing w:val="-6"/>
          <w:sz w:val="22"/>
        </w:rPr>
        <w:t> </w:t>
      </w:r>
      <w:r>
        <w:rPr>
          <w:rFonts w:ascii="Open Sans"/>
          <w:color w:val="231F20"/>
          <w:sz w:val="22"/>
        </w:rPr>
        <w:t>Entrepreneurship</w:t>
      </w:r>
      <w:r>
        <w:rPr>
          <w:rFonts w:ascii="Open Sans"/>
          <w:sz w:val="22"/>
        </w:rPr>
      </w:r>
    </w:p>
    <w:p>
      <w:pPr>
        <w:spacing w:before="20"/>
        <w:ind w:left="1271" w:right="0" w:hanging="1189"/>
        <w:jc w:val="left"/>
        <w:rPr>
          <w:rFonts w:ascii="Open Sans" w:hAnsi="Open Sans" w:cs="Open Sans" w:eastAsia="Open Sans"/>
          <w:sz w:val="22"/>
          <w:szCs w:val="22"/>
        </w:rPr>
      </w:pPr>
      <w:r>
        <w:rPr>
          <w:rFonts w:ascii="Open Sans"/>
          <w:color w:val="231F20"/>
          <w:sz w:val="22"/>
        </w:rPr>
        <w:t>Technical Skills : C, C++, Javascript,  D3.js, R, HTML, CSS, SQL, MIPS, Powershell,</w:t>
      </w:r>
      <w:r>
        <w:rPr>
          <w:rFonts w:ascii="Open Sans"/>
          <w:color w:val="231F20"/>
          <w:spacing w:val="-6"/>
          <w:sz w:val="22"/>
        </w:rPr>
        <w:t> </w:t>
      </w:r>
      <w:r>
        <w:rPr>
          <w:rFonts w:ascii="Open Sans"/>
          <w:color w:val="231F20"/>
          <w:sz w:val="22"/>
        </w:rPr>
        <w:t>VBA</w:t>
      </w:r>
      <w:r>
        <w:rPr>
          <w:rFonts w:ascii="Open Sans"/>
          <w:sz w:val="22"/>
        </w:rPr>
      </w:r>
    </w:p>
    <w:p>
      <w:pPr>
        <w:spacing w:before="116"/>
        <w:ind w:left="1271" w:right="422" w:firstLine="0"/>
        <w:jc w:val="left"/>
        <w:rPr>
          <w:rFonts w:ascii="Open Sans" w:hAnsi="Open Sans" w:cs="Open Sans" w:eastAsia="Open Sans"/>
          <w:sz w:val="26"/>
          <w:szCs w:val="26"/>
        </w:rPr>
      </w:pPr>
      <w:r>
        <w:rPr/>
        <w:pict>
          <v:group style="position:absolute;margin-left:409.096008pt;margin-top:14.34479pt;width:188.05pt;height:.75pt;mso-position-horizontal-relative:page;mso-position-vertical-relative:paragraph;z-index:1048" coordorigin="8182,287" coordsize="3761,15">
            <v:group style="position:absolute;left:8279;top:294;width:25;height:2" coordorigin="8279,294" coordsize="25,2">
              <v:shape style="position:absolute;left:8279;top:294;width:25;height:2" coordorigin="8279,294" coordsize="25,0" path="m8279,294l8304,294e" filled="false" stroked="true" strokeweight=".75pt" strokecolor="#231f20">
                <v:path arrowok="t"/>
              </v:shape>
            </v:group>
            <v:group style="position:absolute;left:8234;top:294;width:25;height:2" coordorigin="8234,294" coordsize="25,2">
              <v:shape style="position:absolute;left:8234;top:294;width:25;height:2" coordorigin="8234,294" coordsize="25,0" path="m8234,294l8259,294e" filled="false" stroked="true" strokeweight=".75pt" strokecolor="#231f20">
                <v:path arrowok="t"/>
              </v:shape>
            </v:group>
            <v:group style="position:absolute;left:8189;top:294;width:25;height:2" coordorigin="8189,294" coordsize="25,2">
              <v:shape style="position:absolute;left:8189;top:294;width:25;height:2" coordorigin="8189,294" coordsize="25,0" path="m8189,294l8214,294e" filled="false" stroked="true" strokeweight=".75pt" strokecolor="#231f20">
                <v:path arrowok="t"/>
              </v:shape>
            </v:group>
            <v:group style="position:absolute;left:8413;top:294;width:25;height:2" coordorigin="8413,294" coordsize="25,2">
              <v:shape style="position:absolute;left:8413;top:294;width:25;height:2" coordorigin="8413,294" coordsize="25,0" path="m8413,294l8438,294e" filled="false" stroked="true" strokeweight=".75pt" strokecolor="#231f20">
                <v:path arrowok="t"/>
              </v:shape>
            </v:group>
            <v:group style="position:absolute;left:8369;top:294;width:25;height:2" coordorigin="8369,294" coordsize="25,2">
              <v:shape style="position:absolute;left:8369;top:294;width:25;height:2" coordorigin="8369,294" coordsize="25,0" path="m8369,294l8394,294e" filled="false" stroked="true" strokeweight=".75pt" strokecolor="#231f20">
                <v:path arrowok="t"/>
              </v:shape>
            </v:group>
            <v:group style="position:absolute;left:8324;top:294;width:25;height:2" coordorigin="8324,294" coordsize="25,2">
              <v:shape style="position:absolute;left:8324;top:294;width:25;height:2" coordorigin="8324,294" coordsize="25,0" path="m8324,294l8349,294e" filled="false" stroked="true" strokeweight=".75pt" strokecolor="#231f20">
                <v:path arrowok="t"/>
              </v:shape>
            </v:group>
            <v:group style="position:absolute;left:8548;top:294;width:25;height:2" coordorigin="8548,294" coordsize="25,2">
              <v:shape style="position:absolute;left:8548;top:294;width:25;height:2" coordorigin="8548,294" coordsize="25,0" path="m8548,294l8573,294e" filled="false" stroked="true" strokeweight=".75pt" strokecolor="#231f20">
                <v:path arrowok="t"/>
              </v:shape>
            </v:group>
            <v:group style="position:absolute;left:8503;top:294;width:25;height:2" coordorigin="8503,294" coordsize="25,2">
              <v:shape style="position:absolute;left:8503;top:294;width:25;height:2" coordorigin="8503,294" coordsize="25,0" path="m8503,294l8528,294e" filled="false" stroked="true" strokeweight=".75pt" strokecolor="#231f20">
                <v:path arrowok="t"/>
              </v:shape>
            </v:group>
            <v:group style="position:absolute;left:8458;top:294;width:25;height:2" coordorigin="8458,294" coordsize="25,2">
              <v:shape style="position:absolute;left:8458;top:294;width:25;height:2" coordorigin="8458,294" coordsize="25,0" path="m8458,294l8483,294e" filled="false" stroked="true" strokeweight=".75pt" strokecolor="#231f20">
                <v:path arrowok="t"/>
              </v:shape>
            </v:group>
            <v:group style="position:absolute;left:8682;top:294;width:25;height:2" coordorigin="8682,294" coordsize="25,2">
              <v:shape style="position:absolute;left:8682;top:294;width:25;height:2" coordorigin="8682,294" coordsize="25,0" path="m8682,294l8707,294e" filled="false" stroked="true" strokeweight=".75pt" strokecolor="#231f20">
                <v:path arrowok="t"/>
              </v:shape>
            </v:group>
            <v:group style="position:absolute;left:8638;top:294;width:25;height:2" coordorigin="8638,294" coordsize="25,2">
              <v:shape style="position:absolute;left:8638;top:294;width:25;height:2" coordorigin="8638,294" coordsize="25,0" path="m8638,294l8663,294e" filled="false" stroked="true" strokeweight=".75pt" strokecolor="#231f20">
                <v:path arrowok="t"/>
              </v:shape>
            </v:group>
            <v:group style="position:absolute;left:8593;top:294;width:25;height:2" coordorigin="8593,294" coordsize="25,2">
              <v:shape style="position:absolute;left:8593;top:294;width:25;height:2" coordorigin="8593,294" coordsize="25,0" path="m8593,294l8618,294e" filled="false" stroked="true" strokeweight=".75pt" strokecolor="#231f20">
                <v:path arrowok="t"/>
              </v:shape>
            </v:group>
            <v:group style="position:absolute;left:8817;top:294;width:25;height:2" coordorigin="8817,294" coordsize="25,2">
              <v:shape style="position:absolute;left:8817;top:294;width:25;height:2" coordorigin="8817,294" coordsize="25,0" path="m8817,294l8842,294e" filled="false" stroked="true" strokeweight=".75pt" strokecolor="#231f20">
                <v:path arrowok="t"/>
              </v:shape>
            </v:group>
            <v:group style="position:absolute;left:8772;top:294;width:25;height:2" coordorigin="8772,294" coordsize="25,2">
              <v:shape style="position:absolute;left:8772;top:294;width:25;height:2" coordorigin="8772,294" coordsize="25,0" path="m8772,294l8797,294e" filled="false" stroked="true" strokeweight=".75pt" strokecolor="#231f20">
                <v:path arrowok="t"/>
              </v:shape>
            </v:group>
            <v:group style="position:absolute;left:8727;top:294;width:25;height:2" coordorigin="8727,294" coordsize="25,2">
              <v:shape style="position:absolute;left:8727;top:294;width:25;height:2" coordorigin="8727,294" coordsize="25,0" path="m8727,294l8752,294e" filled="false" stroked="true" strokeweight=".75pt" strokecolor="#231f20">
                <v:path arrowok="t"/>
              </v:shape>
            </v:group>
            <v:group style="position:absolute;left:8951;top:294;width:25;height:2" coordorigin="8951,294" coordsize="25,2">
              <v:shape style="position:absolute;left:8951;top:294;width:25;height:2" coordorigin="8951,294" coordsize="25,0" path="m8951,294l8976,294e" filled="false" stroked="true" strokeweight=".75pt" strokecolor="#231f20">
                <v:path arrowok="t"/>
              </v:shape>
            </v:group>
            <v:group style="position:absolute;left:8907;top:294;width:25;height:2" coordorigin="8907,294" coordsize="25,2">
              <v:shape style="position:absolute;left:8907;top:294;width:25;height:2" coordorigin="8907,294" coordsize="25,0" path="m8907,294l8932,294e" filled="false" stroked="true" strokeweight=".75pt" strokecolor="#231f20">
                <v:path arrowok="t"/>
              </v:shape>
            </v:group>
            <v:group style="position:absolute;left:8862;top:294;width:25;height:2" coordorigin="8862,294" coordsize="25,2">
              <v:shape style="position:absolute;left:8862;top:294;width:25;height:2" coordorigin="8862,294" coordsize="25,0" path="m8862,294l8887,294e" filled="false" stroked="true" strokeweight=".75pt" strokecolor="#231f20">
                <v:path arrowok="t"/>
              </v:shape>
            </v:group>
            <v:group style="position:absolute;left:9086;top:294;width:25;height:2" coordorigin="9086,294" coordsize="25,2">
              <v:shape style="position:absolute;left:9086;top:294;width:25;height:2" coordorigin="9086,294" coordsize="25,0" path="m9086,294l9111,294e" filled="false" stroked="true" strokeweight=".75pt" strokecolor="#231f20">
                <v:path arrowok="t"/>
              </v:shape>
            </v:group>
            <v:group style="position:absolute;left:9041;top:294;width:25;height:2" coordorigin="9041,294" coordsize="25,2">
              <v:shape style="position:absolute;left:9041;top:294;width:25;height:2" coordorigin="9041,294" coordsize="25,0" path="m9041,294l9066,294e" filled="false" stroked="true" strokeweight=".75pt" strokecolor="#231f20">
                <v:path arrowok="t"/>
              </v:shape>
            </v:group>
            <v:group style="position:absolute;left:8996;top:294;width:25;height:2" coordorigin="8996,294" coordsize="25,2">
              <v:shape style="position:absolute;left:8996;top:294;width:25;height:2" coordorigin="8996,294" coordsize="25,0" path="m8996,294l9021,294e" filled="false" stroked="true" strokeweight=".75pt" strokecolor="#231f20">
                <v:path arrowok="t"/>
              </v:shape>
            </v:group>
            <v:group style="position:absolute;left:9220;top:294;width:25;height:2" coordorigin="9220,294" coordsize="25,2">
              <v:shape style="position:absolute;left:9220;top:294;width:25;height:2" coordorigin="9220,294" coordsize="25,0" path="m9220,294l9245,294e" filled="false" stroked="true" strokeweight=".75pt" strokecolor="#231f20">
                <v:path arrowok="t"/>
              </v:shape>
            </v:group>
            <v:group style="position:absolute;left:9176;top:294;width:25;height:2" coordorigin="9176,294" coordsize="25,2">
              <v:shape style="position:absolute;left:9176;top:294;width:25;height:2" coordorigin="9176,294" coordsize="25,0" path="m9176,294l9201,294e" filled="false" stroked="true" strokeweight=".75pt" strokecolor="#231f20">
                <v:path arrowok="t"/>
              </v:shape>
            </v:group>
            <v:group style="position:absolute;left:9131;top:294;width:25;height:2" coordorigin="9131,294" coordsize="25,2">
              <v:shape style="position:absolute;left:9131;top:294;width:25;height:2" coordorigin="9131,294" coordsize="25,0" path="m9131,294l9156,294e" filled="false" stroked="true" strokeweight=".75pt" strokecolor="#231f20">
                <v:path arrowok="t"/>
              </v:shape>
            </v:group>
            <v:group style="position:absolute;left:9355;top:294;width:25;height:2" coordorigin="9355,294" coordsize="25,2">
              <v:shape style="position:absolute;left:9355;top:294;width:25;height:2" coordorigin="9355,294" coordsize="25,0" path="m9355,294l9380,294e" filled="false" stroked="true" strokeweight=".75pt" strokecolor="#231f20">
                <v:path arrowok="t"/>
              </v:shape>
            </v:group>
            <v:group style="position:absolute;left:9310;top:294;width:25;height:2" coordorigin="9310,294" coordsize="25,2">
              <v:shape style="position:absolute;left:9310;top:294;width:25;height:2" coordorigin="9310,294" coordsize="25,0" path="m9310,294l9335,294e" filled="false" stroked="true" strokeweight=".75pt" strokecolor="#231f20">
                <v:path arrowok="t"/>
              </v:shape>
            </v:group>
            <v:group style="position:absolute;left:9265;top:294;width:25;height:2" coordorigin="9265,294" coordsize="25,2">
              <v:shape style="position:absolute;left:9265;top:294;width:25;height:2" coordorigin="9265,294" coordsize="25,0" path="m9265,294l9290,294e" filled="false" stroked="true" strokeweight=".75pt" strokecolor="#231f20">
                <v:path arrowok="t"/>
              </v:shape>
            </v:group>
            <v:group style="position:absolute;left:9489;top:294;width:25;height:2" coordorigin="9489,294" coordsize="25,2">
              <v:shape style="position:absolute;left:9489;top:294;width:25;height:2" coordorigin="9489,294" coordsize="25,0" path="m9489,294l9514,294e" filled="false" stroked="true" strokeweight=".75pt" strokecolor="#231f20">
                <v:path arrowok="t"/>
              </v:shape>
            </v:group>
            <v:group style="position:absolute;left:9445;top:294;width:25;height:2" coordorigin="9445,294" coordsize="25,2">
              <v:shape style="position:absolute;left:9445;top:294;width:25;height:2" coordorigin="9445,294" coordsize="25,0" path="m9445,294l9469,294e" filled="false" stroked="true" strokeweight=".75pt" strokecolor="#231f20">
                <v:path arrowok="t"/>
              </v:shape>
            </v:group>
            <v:group style="position:absolute;left:9400;top:294;width:25;height:2" coordorigin="9400,294" coordsize="25,2">
              <v:shape style="position:absolute;left:9400;top:294;width:25;height:2" coordorigin="9400,294" coordsize="25,0" path="m9400,294l9425,294e" filled="false" stroked="true" strokeweight=".75pt" strokecolor="#231f20">
                <v:path arrowok="t"/>
              </v:shape>
            </v:group>
            <v:group style="position:absolute;left:9624;top:294;width:25;height:2" coordorigin="9624,294" coordsize="25,2">
              <v:shape style="position:absolute;left:9624;top:294;width:25;height:2" coordorigin="9624,294" coordsize="25,0" path="m9624,294l9649,294e" filled="false" stroked="true" strokeweight=".75pt" strokecolor="#231f20">
                <v:path arrowok="t"/>
              </v:shape>
            </v:group>
            <v:group style="position:absolute;left:9579;top:294;width:25;height:2" coordorigin="9579,294" coordsize="25,2">
              <v:shape style="position:absolute;left:9579;top:294;width:25;height:2" coordorigin="9579,294" coordsize="25,0" path="m9579,294l9604,294e" filled="false" stroked="true" strokeweight=".75pt" strokecolor="#231f20">
                <v:path arrowok="t"/>
              </v:shape>
            </v:group>
            <v:group style="position:absolute;left:9534;top:294;width:25;height:2" coordorigin="9534,294" coordsize="25,2">
              <v:shape style="position:absolute;left:9534;top:294;width:25;height:2" coordorigin="9534,294" coordsize="25,0" path="m9534,294l9559,294e" filled="false" stroked="true" strokeweight=".75pt" strokecolor="#231f20">
                <v:path arrowok="t"/>
              </v:shape>
            </v:group>
            <v:group style="position:absolute;left:9758;top:294;width:25;height:2" coordorigin="9758,294" coordsize="25,2">
              <v:shape style="position:absolute;left:9758;top:294;width:25;height:2" coordorigin="9758,294" coordsize="25,0" path="m9758,294l9783,294e" filled="false" stroked="true" strokeweight=".75pt" strokecolor="#231f20">
                <v:path arrowok="t"/>
              </v:shape>
            </v:group>
            <v:group style="position:absolute;left:9714;top:294;width:25;height:2" coordorigin="9714,294" coordsize="25,2">
              <v:shape style="position:absolute;left:9714;top:294;width:25;height:2" coordorigin="9714,294" coordsize="25,0" path="m9714,294l9739,294e" filled="false" stroked="true" strokeweight=".75pt" strokecolor="#231f20">
                <v:path arrowok="t"/>
              </v:shape>
            </v:group>
            <v:group style="position:absolute;left:9669;top:294;width:25;height:2" coordorigin="9669,294" coordsize="25,2">
              <v:shape style="position:absolute;left:9669;top:294;width:25;height:2" coordorigin="9669,294" coordsize="25,0" path="m9669,294l9694,294e" filled="false" stroked="true" strokeweight=".75pt" strokecolor="#231f20">
                <v:path arrowok="t"/>
              </v:shape>
            </v:group>
            <v:group style="position:absolute;left:9893;top:294;width:25;height:2" coordorigin="9893,294" coordsize="25,2">
              <v:shape style="position:absolute;left:9893;top:294;width:25;height:2" coordorigin="9893,294" coordsize="25,0" path="m9893,294l9918,294e" filled="false" stroked="true" strokeweight=".75pt" strokecolor="#231f20">
                <v:path arrowok="t"/>
              </v:shape>
            </v:group>
            <v:group style="position:absolute;left:9848;top:294;width:25;height:2" coordorigin="9848,294" coordsize="25,2">
              <v:shape style="position:absolute;left:9848;top:294;width:25;height:2" coordorigin="9848,294" coordsize="25,0" path="m9848,294l9873,294e" filled="false" stroked="true" strokeweight=".75pt" strokecolor="#231f20">
                <v:path arrowok="t"/>
              </v:shape>
            </v:group>
            <v:group style="position:absolute;left:9803;top:294;width:25;height:2" coordorigin="9803,294" coordsize="25,2">
              <v:shape style="position:absolute;left:9803;top:294;width:25;height:2" coordorigin="9803,294" coordsize="25,0" path="m9803,294l9828,294e" filled="false" stroked="true" strokeweight=".75pt" strokecolor="#231f20">
                <v:path arrowok="t"/>
              </v:shape>
            </v:group>
            <v:group style="position:absolute;left:10027;top:294;width:25;height:2" coordorigin="10027,294" coordsize="25,2">
              <v:shape style="position:absolute;left:10027;top:294;width:25;height:2" coordorigin="10027,294" coordsize="25,0" path="m10027,294l10052,294e" filled="false" stroked="true" strokeweight=".75pt" strokecolor="#231f20">
                <v:path arrowok="t"/>
              </v:shape>
            </v:group>
            <v:group style="position:absolute;left:9983;top:294;width:25;height:2" coordorigin="9983,294" coordsize="25,2">
              <v:shape style="position:absolute;left:9983;top:294;width:25;height:2" coordorigin="9983,294" coordsize="25,0" path="m9983,294l10007,294e" filled="false" stroked="true" strokeweight=".75pt" strokecolor="#231f20">
                <v:path arrowok="t"/>
              </v:shape>
            </v:group>
            <v:group style="position:absolute;left:9938;top:294;width:25;height:2" coordorigin="9938,294" coordsize="25,2">
              <v:shape style="position:absolute;left:9938;top:294;width:25;height:2" coordorigin="9938,294" coordsize="25,0" path="m9938,294l9963,294e" filled="false" stroked="true" strokeweight=".75pt" strokecolor="#231f20">
                <v:path arrowok="t"/>
              </v:shape>
            </v:group>
            <v:group style="position:absolute;left:10162;top:294;width:25;height:2" coordorigin="10162,294" coordsize="25,2">
              <v:shape style="position:absolute;left:10162;top:294;width:25;height:2" coordorigin="10162,294" coordsize="25,0" path="m10162,294l10187,294e" filled="false" stroked="true" strokeweight=".75pt" strokecolor="#231f20">
                <v:path arrowok="t"/>
              </v:shape>
            </v:group>
            <v:group style="position:absolute;left:10117;top:294;width:25;height:2" coordorigin="10117,294" coordsize="25,2">
              <v:shape style="position:absolute;left:10117;top:294;width:25;height:2" coordorigin="10117,294" coordsize="25,0" path="m10117,294l10142,294e" filled="false" stroked="true" strokeweight=".75pt" strokecolor="#231f20">
                <v:path arrowok="t"/>
              </v:shape>
            </v:group>
            <v:group style="position:absolute;left:10072;top:294;width:25;height:2" coordorigin="10072,294" coordsize="25,2">
              <v:shape style="position:absolute;left:10072;top:294;width:25;height:2" coordorigin="10072,294" coordsize="25,0" path="m10072,294l10097,294e" filled="false" stroked="true" strokeweight=".75pt" strokecolor="#231f20">
                <v:path arrowok="t"/>
              </v:shape>
            </v:group>
            <v:group style="position:absolute;left:10296;top:294;width:25;height:2" coordorigin="10296,294" coordsize="25,2">
              <v:shape style="position:absolute;left:10296;top:294;width:25;height:2" coordorigin="10296,294" coordsize="25,0" path="m10296,294l10321,294e" filled="false" stroked="true" strokeweight=".75pt" strokecolor="#231f20">
                <v:path arrowok="t"/>
              </v:shape>
            </v:group>
            <v:group style="position:absolute;left:10252;top:294;width:25;height:2" coordorigin="10252,294" coordsize="25,2">
              <v:shape style="position:absolute;left:10252;top:294;width:25;height:2" coordorigin="10252,294" coordsize="25,0" path="m10252,294l10276,294e" filled="false" stroked="true" strokeweight=".75pt" strokecolor="#231f20">
                <v:path arrowok="t"/>
              </v:shape>
            </v:group>
            <v:group style="position:absolute;left:10207;top:294;width:25;height:2" coordorigin="10207,294" coordsize="25,2">
              <v:shape style="position:absolute;left:10207;top:294;width:25;height:2" coordorigin="10207,294" coordsize="25,0" path="m10207,294l10232,294e" filled="false" stroked="true" strokeweight=".75pt" strokecolor="#231f20">
                <v:path arrowok="t"/>
              </v:shape>
            </v:group>
            <v:group style="position:absolute;left:10431;top:294;width:25;height:2" coordorigin="10431,294" coordsize="25,2">
              <v:shape style="position:absolute;left:10431;top:294;width:25;height:2" coordorigin="10431,294" coordsize="25,0" path="m10431,294l10456,294e" filled="false" stroked="true" strokeweight=".75pt" strokecolor="#231f20">
                <v:path arrowok="t"/>
              </v:shape>
            </v:group>
            <v:group style="position:absolute;left:10386;top:294;width:25;height:2" coordorigin="10386,294" coordsize="25,2">
              <v:shape style="position:absolute;left:10386;top:294;width:25;height:2" coordorigin="10386,294" coordsize="25,0" path="m10386,294l10411,294e" filled="false" stroked="true" strokeweight=".75pt" strokecolor="#231f20">
                <v:path arrowok="t"/>
              </v:shape>
            </v:group>
            <v:group style="position:absolute;left:10341;top:294;width:25;height:2" coordorigin="10341,294" coordsize="25,2">
              <v:shape style="position:absolute;left:10341;top:294;width:25;height:2" coordorigin="10341,294" coordsize="25,0" path="m10341,294l10366,294e" filled="false" stroked="true" strokeweight=".75pt" strokecolor="#231f20">
                <v:path arrowok="t"/>
              </v:shape>
            </v:group>
            <v:group style="position:absolute;left:10565;top:294;width:25;height:2" coordorigin="10565,294" coordsize="25,2">
              <v:shape style="position:absolute;left:10565;top:294;width:25;height:2" coordorigin="10565,294" coordsize="25,0" path="m10565,294l10590,294e" filled="false" stroked="true" strokeweight=".75pt" strokecolor="#231f20">
                <v:path arrowok="t"/>
              </v:shape>
            </v:group>
            <v:group style="position:absolute;left:10521;top:294;width:25;height:2" coordorigin="10521,294" coordsize="25,2">
              <v:shape style="position:absolute;left:10521;top:294;width:25;height:2" coordorigin="10521,294" coordsize="25,0" path="m10521,294l10545,294e" filled="false" stroked="true" strokeweight=".75pt" strokecolor="#231f20">
                <v:path arrowok="t"/>
              </v:shape>
            </v:group>
            <v:group style="position:absolute;left:10476;top:294;width:25;height:2" coordorigin="10476,294" coordsize="25,2">
              <v:shape style="position:absolute;left:10476;top:294;width:25;height:2" coordorigin="10476,294" coordsize="25,0" path="m10476,294l10501,294e" filled="false" stroked="true" strokeweight=".75pt" strokecolor="#231f20">
                <v:path arrowok="t"/>
              </v:shape>
            </v:group>
            <v:group style="position:absolute;left:10700;top:294;width:25;height:2" coordorigin="10700,294" coordsize="25,2">
              <v:shape style="position:absolute;left:10700;top:294;width:25;height:2" coordorigin="10700,294" coordsize="25,0" path="m10700,294l10725,294e" filled="false" stroked="true" strokeweight=".75pt" strokecolor="#231f20">
                <v:path arrowok="t"/>
              </v:shape>
            </v:group>
            <v:group style="position:absolute;left:10655;top:294;width:25;height:2" coordorigin="10655,294" coordsize="25,2">
              <v:shape style="position:absolute;left:10655;top:294;width:25;height:2" coordorigin="10655,294" coordsize="25,0" path="m10655,294l10680,294e" filled="false" stroked="true" strokeweight=".75pt" strokecolor="#231f20">
                <v:path arrowok="t"/>
              </v:shape>
            </v:group>
            <v:group style="position:absolute;left:10610;top:294;width:25;height:2" coordorigin="10610,294" coordsize="25,2">
              <v:shape style="position:absolute;left:10610;top:294;width:25;height:2" coordorigin="10610,294" coordsize="25,0" path="m10610,294l10635,294e" filled="false" stroked="true" strokeweight=".75pt" strokecolor="#231f20">
                <v:path arrowok="t"/>
              </v:shape>
            </v:group>
            <v:group style="position:absolute;left:10834;top:294;width:25;height:2" coordorigin="10834,294" coordsize="25,2">
              <v:shape style="position:absolute;left:10834;top:294;width:25;height:2" coordorigin="10834,294" coordsize="25,0" path="m10834,294l10859,294e" filled="false" stroked="true" strokeweight=".75pt" strokecolor="#231f20">
                <v:path arrowok="t"/>
              </v:shape>
            </v:group>
            <v:group style="position:absolute;left:10790;top:294;width:25;height:2" coordorigin="10790,294" coordsize="25,2">
              <v:shape style="position:absolute;left:10790;top:294;width:25;height:2" coordorigin="10790,294" coordsize="25,0" path="m10790,294l10814,294e" filled="false" stroked="true" strokeweight=".75pt" strokecolor="#231f20">
                <v:path arrowok="t"/>
              </v:shape>
            </v:group>
            <v:group style="position:absolute;left:10745;top:294;width:25;height:2" coordorigin="10745,294" coordsize="25,2">
              <v:shape style="position:absolute;left:10745;top:294;width:25;height:2" coordorigin="10745,294" coordsize="25,0" path="m10745,294l10770,294e" filled="false" stroked="true" strokeweight=".75pt" strokecolor="#231f20">
                <v:path arrowok="t"/>
              </v:shape>
            </v:group>
            <v:group style="position:absolute;left:10969;top:294;width:25;height:2" coordorigin="10969,294" coordsize="25,2">
              <v:shape style="position:absolute;left:10969;top:294;width:25;height:2" coordorigin="10969,294" coordsize="25,0" path="m10969,294l10994,294e" filled="false" stroked="true" strokeweight=".75pt" strokecolor="#231f20">
                <v:path arrowok="t"/>
              </v:shape>
            </v:group>
            <v:group style="position:absolute;left:10924;top:294;width:25;height:2" coordorigin="10924,294" coordsize="25,2">
              <v:shape style="position:absolute;left:10924;top:294;width:25;height:2" coordorigin="10924,294" coordsize="25,0" path="m10924,294l10949,294e" filled="false" stroked="true" strokeweight=".75pt" strokecolor="#231f20">
                <v:path arrowok="t"/>
              </v:shape>
            </v:group>
            <v:group style="position:absolute;left:10879;top:294;width:25;height:2" coordorigin="10879,294" coordsize="25,2">
              <v:shape style="position:absolute;left:10879;top:294;width:25;height:2" coordorigin="10879,294" coordsize="25,0" path="m10879,294l10904,294e" filled="false" stroked="true" strokeweight=".75pt" strokecolor="#231f20">
                <v:path arrowok="t"/>
              </v:shape>
            </v:group>
            <v:group style="position:absolute;left:11103;top:294;width:25;height:2" coordorigin="11103,294" coordsize="25,2">
              <v:shape style="position:absolute;left:11103;top:294;width:25;height:2" coordorigin="11103,294" coordsize="25,0" path="m11103,294l11128,294e" filled="false" stroked="true" strokeweight=".75pt" strokecolor="#231f20">
                <v:path arrowok="t"/>
              </v:shape>
            </v:group>
            <v:group style="position:absolute;left:11059;top:294;width:25;height:2" coordorigin="11059,294" coordsize="25,2">
              <v:shape style="position:absolute;left:11059;top:294;width:25;height:2" coordorigin="11059,294" coordsize="25,0" path="m11059,294l11083,294e" filled="false" stroked="true" strokeweight=".75pt" strokecolor="#231f20">
                <v:path arrowok="t"/>
              </v:shape>
            </v:group>
            <v:group style="position:absolute;left:11014;top:294;width:25;height:2" coordorigin="11014,294" coordsize="25,2">
              <v:shape style="position:absolute;left:11014;top:294;width:25;height:2" coordorigin="11014,294" coordsize="25,0" path="m11014,294l11039,294e" filled="false" stroked="true" strokeweight=".75pt" strokecolor="#231f20">
                <v:path arrowok="t"/>
              </v:shape>
            </v:group>
            <v:group style="position:absolute;left:11238;top:294;width:25;height:2" coordorigin="11238,294" coordsize="25,2">
              <v:shape style="position:absolute;left:11238;top:294;width:25;height:2" coordorigin="11238,294" coordsize="25,0" path="m11238,294l11263,294e" filled="false" stroked="true" strokeweight=".75pt" strokecolor="#231f20">
                <v:path arrowok="t"/>
              </v:shape>
            </v:group>
            <v:group style="position:absolute;left:11193;top:294;width:25;height:2" coordorigin="11193,294" coordsize="25,2">
              <v:shape style="position:absolute;left:11193;top:294;width:25;height:2" coordorigin="11193,294" coordsize="25,0" path="m11193,294l11218,294e" filled="false" stroked="true" strokeweight=".75pt" strokecolor="#231f20">
                <v:path arrowok="t"/>
              </v:shape>
            </v:group>
            <v:group style="position:absolute;left:11148;top:294;width:25;height:2" coordorigin="11148,294" coordsize="25,2">
              <v:shape style="position:absolute;left:11148;top:294;width:25;height:2" coordorigin="11148,294" coordsize="25,0" path="m11148,294l11173,294e" filled="false" stroked="true" strokeweight=".75pt" strokecolor="#231f20">
                <v:path arrowok="t"/>
              </v:shape>
            </v:group>
            <v:group style="position:absolute;left:11372;top:294;width:25;height:2" coordorigin="11372,294" coordsize="25,2">
              <v:shape style="position:absolute;left:11372;top:294;width:25;height:2" coordorigin="11372,294" coordsize="25,0" path="m11372,294l11397,294e" filled="false" stroked="true" strokeweight=".75pt" strokecolor="#231f20">
                <v:path arrowok="t"/>
              </v:shape>
            </v:group>
            <v:group style="position:absolute;left:11328;top:294;width:25;height:2" coordorigin="11328,294" coordsize="25,2">
              <v:shape style="position:absolute;left:11328;top:294;width:25;height:2" coordorigin="11328,294" coordsize="25,0" path="m11328,294l11352,294e" filled="false" stroked="true" strokeweight=".75pt" strokecolor="#231f20">
                <v:path arrowok="t"/>
              </v:shape>
            </v:group>
            <v:group style="position:absolute;left:11283;top:294;width:25;height:2" coordorigin="11283,294" coordsize="25,2">
              <v:shape style="position:absolute;left:11283;top:294;width:25;height:2" coordorigin="11283,294" coordsize="25,0" path="m11283,294l11308,294e" filled="false" stroked="true" strokeweight=".75pt" strokecolor="#231f20">
                <v:path arrowok="t"/>
              </v:shape>
            </v:group>
            <v:group style="position:absolute;left:11507;top:294;width:25;height:2" coordorigin="11507,294" coordsize="25,2">
              <v:shape style="position:absolute;left:11507;top:294;width:25;height:2" coordorigin="11507,294" coordsize="25,0" path="m11507,294l11532,294e" filled="false" stroked="true" strokeweight=".75pt" strokecolor="#231f20">
                <v:path arrowok="t"/>
              </v:shape>
            </v:group>
            <v:group style="position:absolute;left:11462;top:294;width:25;height:2" coordorigin="11462,294" coordsize="25,2">
              <v:shape style="position:absolute;left:11462;top:294;width:25;height:2" coordorigin="11462,294" coordsize="25,0" path="m11462,294l11487,294e" filled="false" stroked="true" strokeweight=".75pt" strokecolor="#231f20">
                <v:path arrowok="t"/>
              </v:shape>
            </v:group>
            <v:group style="position:absolute;left:11417;top:294;width:25;height:2" coordorigin="11417,294" coordsize="25,2">
              <v:shape style="position:absolute;left:11417;top:294;width:25;height:2" coordorigin="11417,294" coordsize="25,0" path="m11417,294l11442,294e" filled="false" stroked="true" strokeweight=".75pt" strokecolor="#231f20">
                <v:path arrowok="t"/>
              </v:shape>
            </v:group>
            <v:group style="position:absolute;left:11641;top:294;width:25;height:2" coordorigin="11641,294" coordsize="25,2">
              <v:shape style="position:absolute;left:11641;top:294;width:25;height:2" coordorigin="11641,294" coordsize="25,0" path="m11641,294l11666,294e" filled="false" stroked="true" strokeweight=".75pt" strokecolor="#231f20">
                <v:path arrowok="t"/>
              </v:shape>
            </v:group>
            <v:group style="position:absolute;left:11597;top:294;width:25;height:2" coordorigin="11597,294" coordsize="25,2">
              <v:shape style="position:absolute;left:11597;top:294;width:25;height:2" coordorigin="11597,294" coordsize="25,0" path="m11597,294l11621,294e" filled="false" stroked="true" strokeweight=".75pt" strokecolor="#231f20">
                <v:path arrowok="t"/>
              </v:shape>
            </v:group>
            <v:group style="position:absolute;left:11552;top:294;width:25;height:2" coordorigin="11552,294" coordsize="25,2">
              <v:shape style="position:absolute;left:11552;top:294;width:25;height:2" coordorigin="11552,294" coordsize="25,0" path="m11552,294l11577,294e" filled="false" stroked="true" strokeweight=".75pt" strokecolor="#231f20">
                <v:path arrowok="t"/>
              </v:shape>
            </v:group>
            <v:group style="position:absolute;left:11776;top:294;width:25;height:2" coordorigin="11776,294" coordsize="25,2">
              <v:shape style="position:absolute;left:11776;top:294;width:25;height:2" coordorigin="11776,294" coordsize="25,0" path="m11776,294l11801,294e" filled="false" stroked="true" strokeweight=".75pt" strokecolor="#231f20">
                <v:path arrowok="t"/>
              </v:shape>
            </v:group>
            <v:group style="position:absolute;left:11731;top:294;width:25;height:2" coordorigin="11731,294" coordsize="25,2">
              <v:shape style="position:absolute;left:11731;top:294;width:25;height:2" coordorigin="11731,294" coordsize="25,0" path="m11731,294l11756,294e" filled="false" stroked="true" strokeweight=".75pt" strokecolor="#231f20">
                <v:path arrowok="t"/>
              </v:shape>
            </v:group>
            <v:group style="position:absolute;left:11686;top:294;width:25;height:2" coordorigin="11686,294" coordsize="25,2">
              <v:shape style="position:absolute;left:11686;top:294;width:25;height:2" coordorigin="11686,294" coordsize="25,0" path="m11686,294l11711,294e" filled="false" stroked="true" strokeweight=".75pt" strokecolor="#231f20">
                <v:path arrowok="t"/>
              </v:shape>
            </v:group>
            <v:group style="position:absolute;left:11910;top:294;width:25;height:2" coordorigin="11910,294" coordsize="25,2">
              <v:shape style="position:absolute;left:11910;top:294;width:25;height:2" coordorigin="11910,294" coordsize="25,0" path="m11910,294l11935,294e" filled="false" stroked="true" strokeweight=".75pt" strokecolor="#231f20">
                <v:path arrowok="t"/>
              </v:shape>
            </v:group>
            <v:group style="position:absolute;left:11866;top:294;width:25;height:2" coordorigin="11866,294" coordsize="25,2">
              <v:shape style="position:absolute;left:11866;top:294;width:25;height:2" coordorigin="11866,294" coordsize="25,0" path="m11866,294l11890,294e" filled="false" stroked="true" strokeweight=".75pt" strokecolor="#231f20">
                <v:path arrowok="t"/>
              </v:shape>
            </v:group>
            <v:group style="position:absolute;left:11821;top:294;width:25;height:2" coordorigin="11821,294" coordsize="25,2">
              <v:shape style="position:absolute;left:11821;top:294;width:25;height:2" coordorigin="11821,294" coordsize="25,0" path="m11821,294l11846,294e" filled="false" stroked="true" strokeweight=".75pt" strokecolor="#231f20">
                <v:path arrowok="t"/>
              </v:shape>
            </v:group>
            <w10:wrap type="none"/>
          </v:group>
        </w:pict>
      </w:r>
      <w:r>
        <w:rPr>
          <w:rFonts w:ascii="Open Sans"/>
          <w:b/>
          <w:color w:val="3359A8"/>
          <w:sz w:val="26"/>
        </w:rPr>
        <w:t>E X P E R I E N C</w:t>
      </w:r>
      <w:r>
        <w:rPr>
          <w:rFonts w:ascii="Open Sans"/>
          <w:b/>
          <w:color w:val="3359A8"/>
          <w:spacing w:val="-7"/>
          <w:sz w:val="26"/>
        </w:rPr>
        <w:t> </w:t>
      </w:r>
      <w:r>
        <w:rPr>
          <w:rFonts w:ascii="Open Sans"/>
          <w:b/>
          <w:color w:val="3359A8"/>
          <w:sz w:val="26"/>
        </w:rPr>
        <w:t>E</w:t>
      </w:r>
      <w:r>
        <w:rPr>
          <w:rFonts w:ascii="Open Sans"/>
          <w:sz w:val="26"/>
        </w:rPr>
      </w:r>
    </w:p>
    <w:p>
      <w:pPr>
        <w:pStyle w:val="BodyText"/>
        <w:spacing w:line="240" w:lineRule="auto" w:before="20"/>
        <w:ind w:left="83" w:right="0"/>
        <w:jc w:val="left"/>
        <w:rPr>
          <w:rFonts w:ascii="Open Sans" w:hAnsi="Open Sans" w:cs="Open Sans" w:eastAsia="Open Sans"/>
        </w:rPr>
      </w:pPr>
      <w:r>
        <w:rPr>
          <w:rFonts w:ascii="Open Sans"/>
          <w:color w:val="231F20"/>
        </w:rPr>
        <w:t>Engaged client teams to design and implement a scalable process to support the expedited</w:t>
      </w:r>
      <w:r>
        <w:rPr>
          <w:rFonts w:ascii="Open Sans"/>
        </w:rPr>
      </w:r>
    </w:p>
    <w:p>
      <w:pPr>
        <w:spacing w:after="0" w:line="240" w:lineRule="auto"/>
        <w:jc w:val="left"/>
        <w:rPr>
          <w:rFonts w:ascii="Open Sans" w:hAnsi="Open Sans" w:cs="Open Sans" w:eastAsia="Open Sans"/>
        </w:rPr>
        <w:sectPr>
          <w:type w:val="continuous"/>
          <w:pgSz w:w="12240" w:h="15840"/>
          <w:pgMar w:top="540" w:bottom="280" w:left="180" w:right="120"/>
          <w:cols w:num="3" w:equalWidth="0">
            <w:col w:w="649" w:space="40"/>
            <w:col w:w="2321" w:space="40"/>
            <w:col w:w="8890"/>
          </w:cols>
        </w:sectPr>
      </w:pPr>
    </w:p>
    <w:p>
      <w:pPr>
        <w:pStyle w:val="BodyText"/>
        <w:spacing w:line="247" w:lineRule="auto"/>
        <w:ind w:left="126" w:right="0"/>
        <w:jc w:val="left"/>
      </w:pPr>
      <w:r>
        <w:rPr>
          <w:color w:val="010202"/>
        </w:rPr>
        <w:t>Virtual User Computing</w:t>
      </w:r>
      <w:r>
        <w:rPr>
          <w:color w:val="010202"/>
          <w:spacing w:val="-8"/>
        </w:rPr>
        <w:t> </w:t>
      </w:r>
      <w:r>
        <w:rPr>
          <w:color w:val="010202"/>
        </w:rPr>
        <w:t>Intern</w:t>
      </w:r>
      <w:r>
        <w:rPr>
          <w:color w:val="010202"/>
          <w:w w:val="99"/>
        </w:rPr>
        <w:t> </w:t>
      </w:r>
      <w:r>
        <w:rPr>
          <w:color w:val="010202"/>
        </w:rPr>
        <w:t>Fort Worth,</w:t>
      </w:r>
      <w:r>
        <w:rPr>
          <w:color w:val="010202"/>
          <w:spacing w:val="-6"/>
        </w:rPr>
        <w:t> </w:t>
      </w:r>
      <w:r>
        <w:rPr>
          <w:color w:val="010202"/>
        </w:rPr>
        <w:t>TX</w:t>
      </w:r>
      <w:r>
        <w:rPr/>
      </w:r>
    </w:p>
    <w:p>
      <w:pPr>
        <w:pStyle w:val="BodyText"/>
        <w:spacing w:line="272" w:lineRule="exact" w:before="0"/>
        <w:ind w:left="118" w:right="0" w:firstLine="8"/>
        <w:jc w:val="left"/>
      </w:pPr>
      <w:r>
        <w:rPr>
          <w:color w:val="010202"/>
        </w:rPr>
        <w:t>Summer</w:t>
      </w:r>
      <w:r>
        <w:rPr>
          <w:color w:val="010202"/>
          <w:spacing w:val="-2"/>
        </w:rPr>
        <w:t> </w:t>
      </w:r>
      <w:r>
        <w:rPr>
          <w:color w:val="010202"/>
        </w:rPr>
        <w:t>2015</w:t>
      </w:r>
      <w:r>
        <w:rPr/>
      </w: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spacing w:line="247" w:lineRule="auto" w:before="171"/>
        <w:ind w:left="118" w:right="0" w:firstLine="0"/>
        <w:jc w:val="left"/>
        <w:rPr>
          <w:rFonts w:ascii="Open Sans" w:hAnsi="Open Sans" w:cs="Open Sans" w:eastAsia="Open Sans"/>
          <w:sz w:val="20"/>
          <w:szCs w:val="20"/>
        </w:rPr>
      </w:pPr>
      <w:r>
        <w:rPr>
          <w:rFonts w:ascii="Open Sans"/>
          <w:b/>
          <w:color w:val="3359A8"/>
          <w:sz w:val="20"/>
        </w:rPr>
        <w:t>Rockwell</w:t>
      </w:r>
      <w:r>
        <w:rPr>
          <w:rFonts w:ascii="Open Sans"/>
          <w:b/>
          <w:color w:val="3359A8"/>
          <w:spacing w:val="-2"/>
          <w:sz w:val="20"/>
        </w:rPr>
        <w:t> </w:t>
      </w:r>
      <w:r>
        <w:rPr>
          <w:rFonts w:ascii="Open Sans"/>
          <w:b/>
          <w:color w:val="3359A8"/>
          <w:sz w:val="20"/>
        </w:rPr>
        <w:t>Automation</w:t>
      </w:r>
      <w:r>
        <w:rPr>
          <w:rFonts w:ascii="Open Sans"/>
          <w:b/>
          <w:color w:val="3359A8"/>
          <w:spacing w:val="-1"/>
          <w:w w:val="99"/>
          <w:sz w:val="20"/>
        </w:rPr>
        <w:t> </w:t>
      </w:r>
      <w:r>
        <w:rPr>
          <w:rFonts w:ascii="Open Sans"/>
          <w:color w:val="010202"/>
          <w:sz w:val="20"/>
        </w:rPr>
        <w:t>Networks and Comm.</w:t>
      </w:r>
      <w:r>
        <w:rPr>
          <w:rFonts w:ascii="Open Sans"/>
          <w:color w:val="010202"/>
          <w:spacing w:val="-5"/>
          <w:sz w:val="20"/>
        </w:rPr>
        <w:t> </w:t>
      </w:r>
      <w:r>
        <w:rPr>
          <w:rFonts w:ascii="Open Sans"/>
          <w:color w:val="010202"/>
          <w:sz w:val="20"/>
        </w:rPr>
        <w:t>Intern</w:t>
      </w:r>
      <w:r>
        <w:rPr>
          <w:rFonts w:ascii="Open Sans"/>
          <w:color w:val="010202"/>
          <w:w w:val="99"/>
          <w:sz w:val="20"/>
        </w:rPr>
        <w:t> </w:t>
      </w:r>
      <w:r>
        <w:rPr>
          <w:rFonts w:ascii="Open Sans"/>
          <w:color w:val="010202"/>
          <w:sz w:val="20"/>
        </w:rPr>
        <w:t>Cleveland, OH</w:t>
      </w:r>
      <w:r>
        <w:rPr>
          <w:rFonts w:ascii="Open Sans"/>
          <w:sz w:val="20"/>
        </w:rPr>
      </w:r>
    </w:p>
    <w:p>
      <w:pPr>
        <w:pStyle w:val="BodyText"/>
        <w:spacing w:line="272" w:lineRule="exact" w:before="0"/>
        <w:ind w:left="118" w:right="0"/>
        <w:jc w:val="left"/>
      </w:pPr>
      <w:r>
        <w:rPr>
          <w:color w:val="010202"/>
        </w:rPr>
        <w:t>Summer</w:t>
      </w:r>
      <w:r>
        <w:rPr>
          <w:color w:val="010202"/>
          <w:spacing w:val="-2"/>
        </w:rPr>
        <w:t> </w:t>
      </w:r>
      <w:r>
        <w:rPr>
          <w:color w:val="010202"/>
        </w:rPr>
        <w:t>2014</w:t>
      </w:r>
      <w:r>
        <w:rPr/>
      </w:r>
    </w:p>
    <w:p>
      <w:pPr>
        <w:spacing w:line="247" w:lineRule="auto" w:before="167"/>
        <w:ind w:left="118" w:right="141" w:firstLine="0"/>
        <w:jc w:val="left"/>
        <w:rPr>
          <w:rFonts w:ascii="Open Sans" w:hAnsi="Open Sans" w:cs="Open Sans" w:eastAsia="Open Sans"/>
          <w:sz w:val="20"/>
          <w:szCs w:val="20"/>
        </w:rPr>
      </w:pPr>
      <w:r>
        <w:rPr>
          <w:rFonts w:ascii="Open Sans"/>
          <w:b/>
          <w:color w:val="3359A8"/>
          <w:sz w:val="20"/>
        </w:rPr>
        <w:t>Rockwell</w:t>
      </w:r>
      <w:r>
        <w:rPr>
          <w:rFonts w:ascii="Open Sans"/>
          <w:b/>
          <w:color w:val="3359A8"/>
          <w:spacing w:val="-2"/>
          <w:sz w:val="20"/>
        </w:rPr>
        <w:t> </w:t>
      </w:r>
      <w:r>
        <w:rPr>
          <w:rFonts w:ascii="Open Sans"/>
          <w:b/>
          <w:color w:val="3359A8"/>
          <w:sz w:val="20"/>
        </w:rPr>
        <w:t>Automation</w:t>
      </w:r>
      <w:r>
        <w:rPr>
          <w:rFonts w:ascii="Open Sans"/>
          <w:b/>
          <w:color w:val="3359A8"/>
          <w:spacing w:val="-1"/>
          <w:w w:val="99"/>
          <w:sz w:val="20"/>
        </w:rPr>
        <w:t> </w:t>
      </w:r>
      <w:r>
        <w:rPr>
          <w:rFonts w:ascii="Open Sans"/>
          <w:color w:val="010202"/>
          <w:sz w:val="20"/>
        </w:rPr>
        <w:t>Process Engineering</w:t>
      </w:r>
      <w:r>
        <w:rPr>
          <w:rFonts w:ascii="Open Sans"/>
          <w:color w:val="010202"/>
          <w:spacing w:val="-14"/>
          <w:sz w:val="20"/>
        </w:rPr>
        <w:t> </w:t>
      </w:r>
      <w:r>
        <w:rPr>
          <w:rFonts w:ascii="Open Sans"/>
          <w:color w:val="010202"/>
          <w:sz w:val="20"/>
        </w:rPr>
        <w:t>Intern</w:t>
      </w:r>
      <w:r>
        <w:rPr>
          <w:rFonts w:ascii="Open Sans"/>
          <w:color w:val="010202"/>
          <w:w w:val="99"/>
          <w:sz w:val="20"/>
        </w:rPr>
        <w:t> </w:t>
      </w:r>
      <w:r>
        <w:rPr>
          <w:rFonts w:ascii="Open Sans"/>
          <w:color w:val="010202"/>
          <w:sz w:val="20"/>
        </w:rPr>
        <w:t>Singapore</w:t>
      </w:r>
      <w:r>
        <w:rPr>
          <w:rFonts w:ascii="Open Sans"/>
          <w:sz w:val="20"/>
        </w:rPr>
      </w:r>
    </w:p>
    <w:p>
      <w:pPr>
        <w:pStyle w:val="BodyText"/>
        <w:spacing w:line="272" w:lineRule="exact" w:before="0"/>
        <w:ind w:left="104" w:right="0" w:firstLine="13"/>
        <w:jc w:val="left"/>
      </w:pPr>
      <w:r>
        <w:rPr>
          <w:color w:val="010202"/>
        </w:rPr>
        <w:t>Spring</w:t>
      </w:r>
      <w:r>
        <w:rPr>
          <w:color w:val="010202"/>
          <w:spacing w:val="-2"/>
        </w:rPr>
        <w:t> </w:t>
      </w:r>
      <w:r>
        <w:rPr>
          <w:color w:val="010202"/>
        </w:rPr>
        <w:t>2013</w:t>
      </w:r>
      <w:r>
        <w:rPr/>
      </w:r>
    </w:p>
    <w:p>
      <w:pPr>
        <w:spacing w:line="240" w:lineRule="auto" w:before="9"/>
        <w:rPr>
          <w:rFonts w:ascii="Open Sans" w:hAnsi="Open Sans" w:cs="Open Sans" w:eastAsia="Open Sans"/>
          <w:sz w:val="27"/>
          <w:szCs w:val="27"/>
        </w:rPr>
      </w:pPr>
    </w:p>
    <w:p>
      <w:pPr>
        <w:pStyle w:val="Heading3"/>
        <w:spacing w:line="240" w:lineRule="auto"/>
        <w:ind w:left="104" w:right="0"/>
        <w:jc w:val="left"/>
        <w:rPr>
          <w:b w:val="0"/>
          <w:bCs w:val="0"/>
        </w:rPr>
      </w:pPr>
      <w:r>
        <w:rPr>
          <w:color w:val="3359A8"/>
        </w:rPr>
        <w:t>CS@ILLINOIS</w:t>
      </w:r>
      <w:r>
        <w:rPr>
          <w:b w:val="0"/>
        </w:rPr>
      </w:r>
    </w:p>
    <w:p>
      <w:pPr>
        <w:pStyle w:val="BodyText"/>
        <w:spacing w:line="247" w:lineRule="auto"/>
        <w:ind w:left="104" w:right="421"/>
        <w:jc w:val="left"/>
      </w:pPr>
      <w:r>
        <w:rPr>
          <w:color w:val="010202"/>
        </w:rPr>
        <w:t>CS 241 Course</w:t>
      </w:r>
      <w:r>
        <w:rPr>
          <w:color w:val="010202"/>
          <w:spacing w:val="-3"/>
        </w:rPr>
        <w:t> </w:t>
      </w:r>
      <w:r>
        <w:rPr>
          <w:color w:val="010202"/>
        </w:rPr>
        <w:t>Assistant</w:t>
      </w:r>
      <w:r>
        <w:rPr>
          <w:color w:val="010202"/>
        </w:rPr>
        <w:t> Systems</w:t>
      </w:r>
      <w:r>
        <w:rPr>
          <w:color w:val="010202"/>
          <w:spacing w:val="-1"/>
        </w:rPr>
        <w:t> </w:t>
      </w:r>
      <w:r>
        <w:rPr>
          <w:color w:val="010202"/>
        </w:rPr>
        <w:t>Programming</w:t>
      </w:r>
      <w:r>
        <w:rPr>
          <w:color w:val="010202"/>
        </w:rPr>
        <w:t> Fall</w:t>
      </w:r>
      <w:r>
        <w:rPr>
          <w:color w:val="010202"/>
          <w:spacing w:val="-4"/>
        </w:rPr>
        <w:t> </w:t>
      </w:r>
      <w:r>
        <w:rPr>
          <w:color w:val="010202"/>
        </w:rPr>
        <w:t>2015</w:t>
      </w:r>
      <w:r>
        <w:rPr/>
      </w:r>
    </w:p>
    <w:p>
      <w:pPr>
        <w:spacing w:line="240" w:lineRule="auto" w:before="7"/>
        <w:rPr>
          <w:rFonts w:ascii="Open Sans" w:hAnsi="Open Sans" w:cs="Open Sans" w:eastAsia="Open Sans"/>
          <w:sz w:val="15"/>
          <w:szCs w:val="15"/>
        </w:rPr>
      </w:pPr>
    </w:p>
    <w:p>
      <w:pPr>
        <w:pStyle w:val="Heading3"/>
        <w:spacing w:line="240" w:lineRule="auto"/>
        <w:ind w:left="132" w:right="0"/>
        <w:jc w:val="left"/>
        <w:rPr>
          <w:b w:val="0"/>
          <w:bCs w:val="0"/>
        </w:rPr>
      </w:pPr>
      <w:r>
        <w:rPr>
          <w:color w:val="3359A8"/>
        </w:rPr>
        <w:t>CS@ILLINOIS</w:t>
      </w:r>
      <w:r>
        <w:rPr>
          <w:b w:val="0"/>
        </w:rPr>
      </w:r>
    </w:p>
    <w:p>
      <w:pPr>
        <w:pStyle w:val="BodyText"/>
        <w:spacing w:line="247" w:lineRule="auto"/>
        <w:ind w:left="132" w:right="141"/>
        <w:jc w:val="left"/>
      </w:pPr>
      <w:r>
        <w:rPr>
          <w:color w:val="010202"/>
        </w:rPr>
        <w:t>CS 225 Course</w:t>
      </w:r>
      <w:r>
        <w:rPr>
          <w:color w:val="010202"/>
          <w:spacing w:val="-3"/>
        </w:rPr>
        <w:t> </w:t>
      </w:r>
      <w:r>
        <w:rPr>
          <w:color w:val="010202"/>
        </w:rPr>
        <w:t>Assistant</w:t>
      </w:r>
      <w:r>
        <w:rPr>
          <w:color w:val="010202"/>
        </w:rPr>
        <w:t> Data</w:t>
      </w:r>
      <w:r>
        <w:rPr>
          <w:color w:val="010202"/>
          <w:spacing w:val="-1"/>
        </w:rPr>
        <w:t> </w:t>
      </w:r>
      <w:r>
        <w:rPr>
          <w:color w:val="010202"/>
        </w:rPr>
        <w:t>Structures</w:t>
      </w:r>
      <w:r>
        <w:rPr/>
      </w:r>
    </w:p>
    <w:p>
      <w:pPr>
        <w:pStyle w:val="BodyText"/>
        <w:spacing w:line="272" w:lineRule="exact" w:before="0"/>
        <w:ind w:right="0" w:firstLine="23"/>
        <w:jc w:val="left"/>
      </w:pPr>
      <w:r>
        <w:rPr/>
        <w:pict>
          <v:group style="position:absolute;margin-left:14.488pt;margin-top:21.33246pt;width:144pt;height:.75pt;mso-position-horizontal-relative:page;mso-position-vertical-relative:paragraph;z-index:0" coordorigin="290,427" coordsize="2880,15">
            <v:group style="position:absolute;left:389;top:434;width:26;height:2" coordorigin="389,434" coordsize="26,2">
              <v:shape style="position:absolute;left:389;top:434;width:26;height:2" coordorigin="389,434" coordsize="26,0" path="m389,434l414,434e" filled="false" stroked="true" strokeweight=".75pt" strokecolor="#231f20">
                <v:path arrowok="t"/>
              </v:shape>
            </v:group>
            <v:group style="position:absolute;left:343;top:434;width:26;height:2" coordorigin="343,434" coordsize="26,2">
              <v:shape style="position:absolute;left:343;top:434;width:26;height:2" coordorigin="343,434" coordsize="26,0" path="m343,434l368,434e" filled="false" stroked="true" strokeweight=".75pt" strokecolor="#231f20">
                <v:path arrowok="t"/>
              </v:shape>
            </v:group>
            <v:group style="position:absolute;left:297;top:434;width:26;height:2" coordorigin="297,434" coordsize="26,2">
              <v:shape style="position:absolute;left:297;top:434;width:26;height:2" coordorigin="297,434" coordsize="26,0" path="m297,434l323,434e" filled="false" stroked="true" strokeweight=".75pt" strokecolor="#231f20">
                <v:path arrowok="t"/>
              </v:shape>
            </v:group>
            <v:group style="position:absolute;left:526;top:434;width:26;height:2" coordorigin="526,434" coordsize="26,2">
              <v:shape style="position:absolute;left:526;top:434;width:26;height:2" coordorigin="526,434" coordsize="26,0" path="m526,434l551,434e" filled="false" stroked="true" strokeweight=".75pt" strokecolor="#231f20">
                <v:path arrowok="t"/>
              </v:shape>
            </v:group>
            <v:group style="position:absolute;left:480;top:434;width:26;height:2" coordorigin="480,434" coordsize="26,2">
              <v:shape style="position:absolute;left:480;top:434;width:26;height:2" coordorigin="480,434" coordsize="26,0" path="m480,434l506,434e" filled="false" stroked="true" strokeweight=".75pt" strokecolor="#231f20">
                <v:path arrowok="t"/>
              </v:shape>
            </v:group>
            <v:group style="position:absolute;left:435;top:434;width:26;height:2" coordorigin="435,434" coordsize="26,2">
              <v:shape style="position:absolute;left:435;top:434;width:26;height:2" coordorigin="435,434" coordsize="26,0" path="m435,434l460,434e" filled="false" stroked="true" strokeweight=".75pt" strokecolor="#231f20">
                <v:path arrowok="t"/>
              </v:shape>
            </v:group>
            <v:group style="position:absolute;left:663;top:434;width:26;height:2" coordorigin="663,434" coordsize="26,2">
              <v:shape style="position:absolute;left:663;top:434;width:26;height:2" coordorigin="663,434" coordsize="26,0" path="m663,434l689,434e" filled="false" stroked="true" strokeweight=".75pt" strokecolor="#231f20">
                <v:path arrowok="t"/>
              </v:shape>
            </v:group>
            <v:group style="position:absolute;left:618;top:434;width:26;height:2" coordorigin="618,434" coordsize="26,2">
              <v:shape style="position:absolute;left:618;top:434;width:26;height:2" coordorigin="618,434" coordsize="26,0" path="m618,434l643,434e" filled="false" stroked="true" strokeweight=".75pt" strokecolor="#231f20">
                <v:path arrowok="t"/>
              </v:shape>
            </v:group>
            <v:group style="position:absolute;left:572;top:434;width:26;height:2" coordorigin="572,434" coordsize="26,2">
              <v:shape style="position:absolute;left:572;top:434;width:26;height:2" coordorigin="572,434" coordsize="26,0" path="m572,434l598,434e" filled="false" stroked="true" strokeweight=".75pt" strokecolor="#231f20">
                <v:path arrowok="t"/>
              </v:shape>
            </v:group>
            <v:group style="position:absolute;left:801;top:434;width:26;height:2" coordorigin="801,434" coordsize="26,2">
              <v:shape style="position:absolute;left:801;top:434;width:26;height:2" coordorigin="801,434" coordsize="26,0" path="m801,434l826,434e" filled="false" stroked="true" strokeweight=".75pt" strokecolor="#231f20">
                <v:path arrowok="t"/>
              </v:shape>
            </v:group>
            <v:group style="position:absolute;left:755;top:434;width:26;height:2" coordorigin="755,434" coordsize="26,2">
              <v:shape style="position:absolute;left:755;top:434;width:26;height:2" coordorigin="755,434" coordsize="26,0" path="m755,434l781,434e" filled="false" stroked="true" strokeweight=".75pt" strokecolor="#231f20">
                <v:path arrowok="t"/>
              </v:shape>
            </v:group>
            <v:group style="position:absolute;left:709;top:434;width:26;height:2" coordorigin="709,434" coordsize="26,2">
              <v:shape style="position:absolute;left:709;top:434;width:26;height:2" coordorigin="709,434" coordsize="26,0" path="m709,434l735,434e" filled="false" stroked="true" strokeweight=".75pt" strokecolor="#231f20">
                <v:path arrowok="t"/>
              </v:shape>
            </v:group>
            <v:group style="position:absolute;left:938;top:434;width:26;height:2" coordorigin="938,434" coordsize="26,2">
              <v:shape style="position:absolute;left:938;top:434;width:26;height:2" coordorigin="938,434" coordsize="26,0" path="m938,434l964,434e" filled="false" stroked="true" strokeweight=".75pt" strokecolor="#231f20">
                <v:path arrowok="t"/>
              </v:shape>
            </v:group>
            <v:group style="position:absolute;left:892;top:434;width:26;height:2" coordorigin="892,434" coordsize="26,2">
              <v:shape style="position:absolute;left:892;top:434;width:26;height:2" coordorigin="892,434" coordsize="26,0" path="m892,434l918,434e" filled="false" stroked="true" strokeweight=".75pt" strokecolor="#231f20">
                <v:path arrowok="t"/>
              </v:shape>
            </v:group>
            <v:group style="position:absolute;left:847;top:434;width:26;height:2" coordorigin="847,434" coordsize="26,2">
              <v:shape style="position:absolute;left:847;top:434;width:26;height:2" coordorigin="847,434" coordsize="26,0" path="m847,434l872,434e" filled="false" stroked="true" strokeweight=".75pt" strokecolor="#231f20">
                <v:path arrowok="t"/>
              </v:shape>
            </v:group>
            <v:group style="position:absolute;left:1076;top:434;width:26;height:2" coordorigin="1076,434" coordsize="26,2">
              <v:shape style="position:absolute;left:1076;top:434;width:26;height:2" coordorigin="1076,434" coordsize="26,0" path="m1076,434l1101,434e" filled="false" stroked="true" strokeweight=".75pt" strokecolor="#231f20">
                <v:path arrowok="t"/>
              </v:shape>
            </v:group>
            <v:group style="position:absolute;left:1030;top:434;width:26;height:2" coordorigin="1030,434" coordsize="26,2">
              <v:shape style="position:absolute;left:1030;top:434;width:26;height:2" coordorigin="1030,434" coordsize="26,0" path="m1030,434l1055,434e" filled="false" stroked="true" strokeweight=".75pt" strokecolor="#231f20">
                <v:path arrowok="t"/>
              </v:shape>
            </v:group>
            <v:group style="position:absolute;left:984;top:434;width:26;height:2" coordorigin="984,434" coordsize="26,2">
              <v:shape style="position:absolute;left:984;top:434;width:26;height:2" coordorigin="984,434" coordsize="26,0" path="m984,434l1010,434e" filled="false" stroked="true" strokeweight=".75pt" strokecolor="#231f20">
                <v:path arrowok="t"/>
              </v:shape>
            </v:group>
            <v:group style="position:absolute;left:1213;top:434;width:26;height:2" coordorigin="1213,434" coordsize="26,2">
              <v:shape style="position:absolute;left:1213;top:434;width:26;height:2" coordorigin="1213,434" coordsize="26,0" path="m1213,434l1238,434e" filled="false" stroked="true" strokeweight=".75pt" strokecolor="#231f20">
                <v:path arrowok="t"/>
              </v:shape>
            </v:group>
            <v:group style="position:absolute;left:1167;top:434;width:26;height:2" coordorigin="1167,434" coordsize="26,2">
              <v:shape style="position:absolute;left:1167;top:434;width:26;height:2" coordorigin="1167,434" coordsize="26,0" path="m1167,434l1193,434e" filled="false" stroked="true" strokeweight=".75pt" strokecolor="#231f20">
                <v:path arrowok="t"/>
              </v:shape>
            </v:group>
            <v:group style="position:absolute;left:1122;top:434;width:26;height:2" coordorigin="1122,434" coordsize="26,2">
              <v:shape style="position:absolute;left:1122;top:434;width:26;height:2" coordorigin="1122,434" coordsize="26,0" path="m1122,434l1147,434e" filled="false" stroked="true" strokeweight=".75pt" strokecolor="#231f20">
                <v:path arrowok="t"/>
              </v:shape>
            </v:group>
            <v:group style="position:absolute;left:1350;top:434;width:26;height:2" coordorigin="1350,434" coordsize="26,2">
              <v:shape style="position:absolute;left:1350;top:434;width:26;height:2" coordorigin="1350,434" coordsize="26,0" path="m1350,434l1376,434e" filled="false" stroked="true" strokeweight=".75pt" strokecolor="#231f20">
                <v:path arrowok="t"/>
              </v:shape>
            </v:group>
            <v:group style="position:absolute;left:1305;top:434;width:26;height:2" coordorigin="1305,434" coordsize="26,2">
              <v:shape style="position:absolute;left:1305;top:434;width:26;height:2" coordorigin="1305,434" coordsize="26,0" path="m1305,434l1330,434e" filled="false" stroked="true" strokeweight=".75pt" strokecolor="#231f20">
                <v:path arrowok="t"/>
              </v:shape>
            </v:group>
            <v:group style="position:absolute;left:1259;top:434;width:26;height:2" coordorigin="1259,434" coordsize="26,2">
              <v:shape style="position:absolute;left:1259;top:434;width:26;height:2" coordorigin="1259,434" coordsize="26,0" path="m1259,434l1285,434e" filled="false" stroked="true" strokeweight=".75pt" strokecolor="#231f20">
                <v:path arrowok="t"/>
              </v:shape>
            </v:group>
            <v:group style="position:absolute;left:1488;top:434;width:26;height:2" coordorigin="1488,434" coordsize="26,2">
              <v:shape style="position:absolute;left:1488;top:434;width:26;height:2" coordorigin="1488,434" coordsize="26,0" path="m1488,434l1513,434e" filled="false" stroked="true" strokeweight=".75pt" strokecolor="#231f20">
                <v:path arrowok="t"/>
              </v:shape>
            </v:group>
            <v:group style="position:absolute;left:1442;top:434;width:26;height:2" coordorigin="1442,434" coordsize="26,2">
              <v:shape style="position:absolute;left:1442;top:434;width:26;height:2" coordorigin="1442,434" coordsize="26,0" path="m1442,434l1468,434e" filled="false" stroked="true" strokeweight=".75pt" strokecolor="#231f20">
                <v:path arrowok="t"/>
              </v:shape>
            </v:group>
            <v:group style="position:absolute;left:1396;top:434;width:26;height:2" coordorigin="1396,434" coordsize="26,2">
              <v:shape style="position:absolute;left:1396;top:434;width:26;height:2" coordorigin="1396,434" coordsize="26,0" path="m1396,434l1422,434e" filled="false" stroked="true" strokeweight=".75pt" strokecolor="#231f20">
                <v:path arrowok="t"/>
              </v:shape>
            </v:group>
            <v:group style="position:absolute;left:1625;top:434;width:26;height:2" coordorigin="1625,434" coordsize="26,2">
              <v:shape style="position:absolute;left:1625;top:434;width:26;height:2" coordorigin="1625,434" coordsize="26,0" path="m1625,434l1651,434e" filled="false" stroked="true" strokeweight=".75pt" strokecolor="#231f20">
                <v:path arrowok="t"/>
              </v:shape>
            </v:group>
            <v:group style="position:absolute;left:1579;top:434;width:26;height:2" coordorigin="1579,434" coordsize="26,2">
              <v:shape style="position:absolute;left:1579;top:434;width:26;height:2" coordorigin="1579,434" coordsize="26,0" path="m1579,434l1605,434e" filled="false" stroked="true" strokeweight=".75pt" strokecolor="#231f20">
                <v:path arrowok="t"/>
              </v:shape>
            </v:group>
            <v:group style="position:absolute;left:1534;top:434;width:26;height:2" coordorigin="1534,434" coordsize="26,2">
              <v:shape style="position:absolute;left:1534;top:434;width:26;height:2" coordorigin="1534,434" coordsize="26,0" path="m1534,434l1559,434e" filled="false" stroked="true" strokeweight=".75pt" strokecolor="#231f20">
                <v:path arrowok="t"/>
              </v:shape>
            </v:group>
            <v:group style="position:absolute;left:1763;top:434;width:26;height:2" coordorigin="1763,434" coordsize="26,2">
              <v:shape style="position:absolute;left:1763;top:434;width:26;height:2" coordorigin="1763,434" coordsize="26,0" path="m1763,434l1788,434e" filled="false" stroked="true" strokeweight=".75pt" strokecolor="#231f20">
                <v:path arrowok="t"/>
              </v:shape>
            </v:group>
            <v:group style="position:absolute;left:1717;top:434;width:26;height:2" coordorigin="1717,434" coordsize="26,2">
              <v:shape style="position:absolute;left:1717;top:434;width:26;height:2" coordorigin="1717,434" coordsize="26,0" path="m1717,434l1742,434e" filled="false" stroked="true" strokeweight=".75pt" strokecolor="#231f20">
                <v:path arrowok="t"/>
              </v:shape>
            </v:group>
            <v:group style="position:absolute;left:1671;top:434;width:26;height:2" coordorigin="1671,434" coordsize="26,2">
              <v:shape style="position:absolute;left:1671;top:434;width:26;height:2" coordorigin="1671,434" coordsize="26,0" path="m1671,434l1697,434e" filled="false" stroked="true" strokeweight=".75pt" strokecolor="#231f20">
                <v:path arrowok="t"/>
              </v:shape>
            </v:group>
            <v:group style="position:absolute;left:1900;top:434;width:26;height:2" coordorigin="1900,434" coordsize="26,2">
              <v:shape style="position:absolute;left:1900;top:434;width:26;height:2" coordorigin="1900,434" coordsize="26,0" path="m1900,434l1925,434e" filled="false" stroked="true" strokeweight=".75pt" strokecolor="#231f20">
                <v:path arrowok="t"/>
              </v:shape>
            </v:group>
            <v:group style="position:absolute;left:1854;top:434;width:26;height:2" coordorigin="1854,434" coordsize="26,2">
              <v:shape style="position:absolute;left:1854;top:434;width:26;height:2" coordorigin="1854,434" coordsize="26,0" path="m1854,434l1880,434e" filled="false" stroked="true" strokeweight=".75pt" strokecolor="#231f20">
                <v:path arrowok="t"/>
              </v:shape>
            </v:group>
            <v:group style="position:absolute;left:1809;top:434;width:26;height:2" coordorigin="1809,434" coordsize="26,2">
              <v:shape style="position:absolute;left:1809;top:434;width:26;height:2" coordorigin="1809,434" coordsize="26,0" path="m1809,434l1834,434e" filled="false" stroked="true" strokeweight=".75pt" strokecolor="#231f20">
                <v:path arrowok="t"/>
              </v:shape>
            </v:group>
            <v:group style="position:absolute;left:2037;top:434;width:26;height:2" coordorigin="2037,434" coordsize="26,2">
              <v:shape style="position:absolute;left:2037;top:434;width:26;height:2" coordorigin="2037,434" coordsize="26,0" path="m2037,434l2063,434e" filled="false" stroked="true" strokeweight=".75pt" strokecolor="#231f20">
                <v:path arrowok="t"/>
              </v:shape>
            </v:group>
            <v:group style="position:absolute;left:1992;top:434;width:26;height:2" coordorigin="1992,434" coordsize="26,2">
              <v:shape style="position:absolute;left:1992;top:434;width:26;height:2" coordorigin="1992,434" coordsize="26,0" path="m1992,434l2017,434e" filled="false" stroked="true" strokeweight=".75pt" strokecolor="#231f20">
                <v:path arrowok="t"/>
              </v:shape>
            </v:group>
            <v:group style="position:absolute;left:1946;top:434;width:26;height:2" coordorigin="1946,434" coordsize="26,2">
              <v:shape style="position:absolute;left:1946;top:434;width:26;height:2" coordorigin="1946,434" coordsize="26,0" path="m1946,434l1972,434e" filled="false" stroked="true" strokeweight=".75pt" strokecolor="#231f20">
                <v:path arrowok="t"/>
              </v:shape>
            </v:group>
            <v:group style="position:absolute;left:2175;top:434;width:26;height:2" coordorigin="2175,434" coordsize="26,2">
              <v:shape style="position:absolute;left:2175;top:434;width:26;height:2" coordorigin="2175,434" coordsize="26,0" path="m2175,434l2200,434e" filled="false" stroked="true" strokeweight=".75pt" strokecolor="#231f20">
                <v:path arrowok="t"/>
              </v:shape>
            </v:group>
            <v:group style="position:absolute;left:2129;top:434;width:26;height:2" coordorigin="2129,434" coordsize="26,2">
              <v:shape style="position:absolute;left:2129;top:434;width:26;height:2" coordorigin="2129,434" coordsize="26,0" path="m2129,434l2155,434e" filled="false" stroked="true" strokeweight=".75pt" strokecolor="#231f20">
                <v:path arrowok="t"/>
              </v:shape>
            </v:group>
            <v:group style="position:absolute;left:2083;top:434;width:26;height:2" coordorigin="2083,434" coordsize="26,2">
              <v:shape style="position:absolute;left:2083;top:434;width:26;height:2" coordorigin="2083,434" coordsize="26,0" path="m2083,434l2109,434e" filled="false" stroked="true" strokeweight=".75pt" strokecolor="#231f20">
                <v:path arrowok="t"/>
              </v:shape>
            </v:group>
            <v:group style="position:absolute;left:2312;top:434;width:26;height:2" coordorigin="2312,434" coordsize="26,2">
              <v:shape style="position:absolute;left:2312;top:434;width:26;height:2" coordorigin="2312,434" coordsize="26,0" path="m2312,434l2338,434e" filled="false" stroked="true" strokeweight=".75pt" strokecolor="#231f20">
                <v:path arrowok="t"/>
              </v:shape>
            </v:group>
            <v:group style="position:absolute;left:2266;top:434;width:26;height:2" coordorigin="2266,434" coordsize="26,2">
              <v:shape style="position:absolute;left:2266;top:434;width:26;height:2" coordorigin="2266,434" coordsize="26,0" path="m2266,434l2292,434e" filled="false" stroked="true" strokeweight=".75pt" strokecolor="#231f20">
                <v:path arrowok="t"/>
              </v:shape>
            </v:group>
            <v:group style="position:absolute;left:2221;top:434;width:26;height:2" coordorigin="2221,434" coordsize="26,2">
              <v:shape style="position:absolute;left:2221;top:434;width:26;height:2" coordorigin="2221,434" coordsize="26,0" path="m2221,434l2246,434e" filled="false" stroked="true" strokeweight=".75pt" strokecolor="#231f20">
                <v:path arrowok="t"/>
              </v:shape>
            </v:group>
            <v:group style="position:absolute;left:2450;top:434;width:26;height:2" coordorigin="2450,434" coordsize="26,2">
              <v:shape style="position:absolute;left:2450;top:434;width:26;height:2" coordorigin="2450,434" coordsize="26,0" path="m2450,434l2475,434e" filled="false" stroked="true" strokeweight=".75pt" strokecolor="#231f20">
                <v:path arrowok="t"/>
              </v:shape>
            </v:group>
            <v:group style="position:absolute;left:2404;top:434;width:26;height:2" coordorigin="2404,434" coordsize="26,2">
              <v:shape style="position:absolute;left:2404;top:434;width:26;height:2" coordorigin="2404,434" coordsize="26,0" path="m2404,434l2429,434e" filled="false" stroked="true" strokeweight=".75pt" strokecolor="#231f20">
                <v:path arrowok="t"/>
              </v:shape>
            </v:group>
            <v:group style="position:absolute;left:2358;top:434;width:26;height:2" coordorigin="2358,434" coordsize="26,2">
              <v:shape style="position:absolute;left:2358;top:434;width:26;height:2" coordorigin="2358,434" coordsize="26,0" path="m2358,434l2384,434e" filled="false" stroked="true" strokeweight=".75pt" strokecolor="#231f20">
                <v:path arrowok="t"/>
              </v:shape>
            </v:group>
            <v:group style="position:absolute;left:2587;top:434;width:26;height:2" coordorigin="2587,434" coordsize="26,2">
              <v:shape style="position:absolute;left:2587;top:434;width:26;height:2" coordorigin="2587,434" coordsize="26,0" path="m2587,434l2612,434e" filled="false" stroked="true" strokeweight=".75pt" strokecolor="#231f20">
                <v:path arrowok="t"/>
              </v:shape>
            </v:group>
            <v:group style="position:absolute;left:2541;top:434;width:26;height:2" coordorigin="2541,434" coordsize="26,2">
              <v:shape style="position:absolute;left:2541;top:434;width:26;height:2" coordorigin="2541,434" coordsize="26,0" path="m2541,434l2567,434e" filled="false" stroked="true" strokeweight=".75pt" strokecolor="#231f20">
                <v:path arrowok="t"/>
              </v:shape>
            </v:group>
            <v:group style="position:absolute;left:2496;top:434;width:26;height:2" coordorigin="2496,434" coordsize="26,2">
              <v:shape style="position:absolute;left:2496;top:434;width:26;height:2" coordorigin="2496,434" coordsize="26,0" path="m2496,434l2521,434e" filled="false" stroked="true" strokeweight=".75pt" strokecolor="#231f20">
                <v:path arrowok="t"/>
              </v:shape>
            </v:group>
            <v:group style="position:absolute;left:2724;top:434;width:26;height:2" coordorigin="2724,434" coordsize="26,2">
              <v:shape style="position:absolute;left:2724;top:434;width:26;height:2" coordorigin="2724,434" coordsize="26,0" path="m2724,434l2750,434e" filled="false" stroked="true" strokeweight=".75pt" strokecolor="#231f20">
                <v:path arrowok="t"/>
              </v:shape>
            </v:group>
            <v:group style="position:absolute;left:2679;top:434;width:26;height:2" coordorigin="2679,434" coordsize="26,2">
              <v:shape style="position:absolute;left:2679;top:434;width:26;height:2" coordorigin="2679,434" coordsize="26,0" path="m2679,434l2704,434e" filled="false" stroked="true" strokeweight=".75pt" strokecolor="#231f20">
                <v:path arrowok="t"/>
              </v:shape>
            </v:group>
            <v:group style="position:absolute;left:2633;top:434;width:26;height:2" coordorigin="2633,434" coordsize="26,2">
              <v:shape style="position:absolute;left:2633;top:434;width:26;height:2" coordorigin="2633,434" coordsize="26,0" path="m2633,434l2659,434e" filled="false" stroked="true" strokeweight=".75pt" strokecolor="#231f20">
                <v:path arrowok="t"/>
              </v:shape>
            </v:group>
            <v:group style="position:absolute;left:2862;top:434;width:26;height:2" coordorigin="2862,434" coordsize="26,2">
              <v:shape style="position:absolute;left:2862;top:434;width:26;height:2" coordorigin="2862,434" coordsize="26,0" path="m2862,434l2887,434e" filled="false" stroked="true" strokeweight=".75pt" strokecolor="#231f20">
                <v:path arrowok="t"/>
              </v:shape>
            </v:group>
            <v:group style="position:absolute;left:2816;top:434;width:26;height:2" coordorigin="2816,434" coordsize="26,2">
              <v:shape style="position:absolute;left:2816;top:434;width:26;height:2" coordorigin="2816,434" coordsize="26,0" path="m2816,434l2842,434e" filled="false" stroked="true" strokeweight=".75pt" strokecolor="#231f20">
                <v:path arrowok="t"/>
              </v:shape>
            </v:group>
            <v:group style="position:absolute;left:2770;top:434;width:26;height:2" coordorigin="2770,434" coordsize="26,2">
              <v:shape style="position:absolute;left:2770;top:434;width:26;height:2" coordorigin="2770,434" coordsize="26,0" path="m2770,434l2796,434e" filled="false" stroked="true" strokeweight=".75pt" strokecolor="#231f20">
                <v:path arrowok="t"/>
              </v:shape>
            </v:group>
            <v:group style="position:absolute;left:2999;top:434;width:26;height:2" coordorigin="2999,434" coordsize="26,2">
              <v:shape style="position:absolute;left:2999;top:434;width:26;height:2" coordorigin="2999,434" coordsize="26,0" path="m2999,434l3025,434e" filled="false" stroked="true" strokeweight=".75pt" strokecolor="#231f20">
                <v:path arrowok="t"/>
              </v:shape>
            </v:group>
            <v:group style="position:absolute;left:2953;top:434;width:26;height:2" coordorigin="2953,434" coordsize="26,2">
              <v:shape style="position:absolute;left:2953;top:434;width:26;height:2" coordorigin="2953,434" coordsize="26,0" path="m2953,434l2979,434e" filled="false" stroked="true" strokeweight=".75pt" strokecolor="#231f20">
                <v:path arrowok="t"/>
              </v:shape>
            </v:group>
            <v:group style="position:absolute;left:2908;top:434;width:26;height:2" coordorigin="2908,434" coordsize="26,2">
              <v:shape style="position:absolute;left:2908;top:434;width:26;height:2" coordorigin="2908,434" coordsize="26,0" path="m2908,434l2933,434e" filled="false" stroked="true" strokeweight=".75pt" strokecolor="#231f20">
                <v:path arrowok="t"/>
              </v:shape>
            </v:group>
            <v:group style="position:absolute;left:3137;top:434;width:26;height:2" coordorigin="3137,434" coordsize="26,2">
              <v:shape style="position:absolute;left:3137;top:434;width:26;height:2" coordorigin="3137,434" coordsize="26,0" path="m3137,434l3162,434e" filled="false" stroked="true" strokeweight=".75pt" strokecolor="#231f20">
                <v:path arrowok="t"/>
              </v:shape>
            </v:group>
            <v:group style="position:absolute;left:3091;top:434;width:26;height:2" coordorigin="3091,434" coordsize="26,2">
              <v:shape style="position:absolute;left:3091;top:434;width:26;height:2" coordorigin="3091,434" coordsize="26,0" path="m3091,434l3116,434e" filled="false" stroked="true" strokeweight=".75pt" strokecolor="#231f20">
                <v:path arrowok="t"/>
              </v:shape>
            </v:group>
            <v:group style="position:absolute;left:3045;top:434;width:26;height:2" coordorigin="3045,434" coordsize="26,2">
              <v:shape style="position:absolute;left:3045;top:434;width:26;height:2" coordorigin="3045,434" coordsize="26,0" path="m3045,434l3071,434e" filled="false" stroked="true" strokeweight=".75pt" strokecolor="#231f20">
                <v:path arrowok="t"/>
              </v:shape>
            </v:group>
            <w10:wrap type="none"/>
          </v:group>
        </w:pict>
      </w:r>
      <w:r>
        <w:rPr>
          <w:color w:val="010202"/>
        </w:rPr>
        <w:t>Spring</w:t>
      </w:r>
      <w:r>
        <w:rPr>
          <w:color w:val="010202"/>
          <w:spacing w:val="-2"/>
        </w:rPr>
        <w:t> </w:t>
      </w:r>
      <w:r>
        <w:rPr>
          <w:color w:val="010202"/>
        </w:rPr>
        <w:t>2015</w:t>
      </w:r>
      <w:r>
        <w:rPr/>
      </w: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pStyle w:val="Heading3"/>
        <w:spacing w:line="240" w:lineRule="auto" w:before="179"/>
        <w:ind w:right="0"/>
        <w:jc w:val="left"/>
        <w:rPr>
          <w:b w:val="0"/>
          <w:bCs w:val="0"/>
        </w:rPr>
      </w:pPr>
      <w:r>
        <w:rPr>
          <w:color w:val="355AA8"/>
        </w:rPr>
        <w:t>GestureNav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  <w:rPr>
          <w:rFonts w:ascii="Open Sans" w:hAnsi="Open Sans" w:cs="Open Sans" w:eastAsia="Open Sans"/>
        </w:rPr>
      </w:pPr>
      <w:r>
        <w:rPr>
          <w:rFonts w:ascii="Open Sans"/>
          <w:color w:val="0C0D0C"/>
        </w:rPr>
        <w:t>HackMIT</w:t>
      </w:r>
      <w:r>
        <w:rPr>
          <w:rFonts w:ascii="Open Sans"/>
          <w:color w:val="0C0D0C"/>
          <w:spacing w:val="-12"/>
        </w:rPr>
        <w:t> </w:t>
      </w:r>
      <w:r>
        <w:rPr>
          <w:rFonts w:ascii="Open Sans"/>
          <w:color w:val="0C0D0C"/>
        </w:rPr>
        <w:t>2015</w:t>
      </w:r>
      <w:r>
        <w:rPr>
          <w:rFonts w:ascii="Open Sans"/>
        </w:rPr>
      </w: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spacing w:line="240" w:lineRule="auto" w:before="1"/>
        <w:rPr>
          <w:rFonts w:ascii="Open Sans" w:hAnsi="Open Sans" w:cs="Open Sans" w:eastAsia="Open Sans"/>
          <w:sz w:val="29"/>
          <w:szCs w:val="29"/>
        </w:rPr>
      </w:pPr>
    </w:p>
    <w:p>
      <w:pPr>
        <w:pStyle w:val="Heading3"/>
        <w:spacing w:line="240" w:lineRule="auto"/>
        <w:ind w:left="129" w:right="0"/>
        <w:jc w:val="left"/>
        <w:rPr>
          <w:b w:val="0"/>
          <w:bCs w:val="0"/>
        </w:rPr>
      </w:pPr>
      <w:r>
        <w:rPr>
          <w:color w:val="3359A8"/>
        </w:rPr>
        <w:t>SportsHub</w:t>
      </w:r>
      <w:r>
        <w:rPr>
          <w:b w:val="0"/>
        </w:rPr>
      </w:r>
    </w:p>
    <w:p>
      <w:pPr>
        <w:pStyle w:val="BodyText"/>
        <w:spacing w:line="240" w:lineRule="auto"/>
        <w:ind w:left="129" w:right="0"/>
        <w:jc w:val="left"/>
      </w:pPr>
      <w:r>
        <w:rPr>
          <w:color w:val="010202"/>
        </w:rPr>
        <w:t>Spring</w:t>
      </w:r>
      <w:r>
        <w:rPr>
          <w:color w:val="010202"/>
          <w:spacing w:val="-12"/>
        </w:rPr>
        <w:t> </w:t>
      </w:r>
      <w:r>
        <w:rPr>
          <w:color w:val="010202"/>
        </w:rPr>
        <w:t>2015</w:t>
      </w:r>
      <w:r>
        <w:rPr/>
      </w:r>
    </w:p>
    <w:p>
      <w:pPr>
        <w:pStyle w:val="BodyText"/>
        <w:spacing w:line="240" w:lineRule="auto"/>
        <w:ind w:left="124" w:right="0"/>
        <w:jc w:val="left"/>
        <w:rPr>
          <w:rFonts w:ascii="Open Sans" w:hAnsi="Open Sans" w:cs="Open Sans" w:eastAsia="Open Sans"/>
        </w:rPr>
      </w:pPr>
      <w:r>
        <w:rPr/>
        <w:br w:type="column"/>
      </w:r>
      <w:r>
        <w:rPr>
          <w:rFonts w:ascii="Open Sans"/>
          <w:color w:val="231F20"/>
        </w:rPr>
        <w:t>transition of 15000 users to a Citrix Virtual Environment</w:t>
      </w:r>
      <w:r>
        <w:rPr>
          <w:rFonts w:ascii="Open Sans"/>
        </w:rPr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0" w:lineRule="auto" w:before="7" w:after="0"/>
        <w:ind w:left="415" w:right="0" w:hanging="135"/>
        <w:jc w:val="left"/>
        <w:rPr>
          <w:rFonts w:ascii="Open Sans" w:hAnsi="Open Sans" w:cs="Open Sans" w:eastAsia="Open Sans"/>
          <w:color w:val="010202"/>
          <w:sz w:val="20"/>
          <w:szCs w:val="20"/>
        </w:rPr>
      </w:pPr>
      <w:r>
        <w:rPr>
          <w:rFonts w:ascii="Open Sans"/>
          <w:color w:val="231F20"/>
          <w:sz w:val="20"/>
        </w:rPr>
        <w:t>Formulated a data model to automate processing new requests into a mySQL</w:t>
      </w:r>
      <w:r>
        <w:rPr>
          <w:rFonts w:ascii="Open Sans"/>
          <w:color w:val="231F20"/>
          <w:spacing w:val="-24"/>
          <w:sz w:val="20"/>
        </w:rPr>
        <w:t> </w:t>
      </w:r>
      <w:r>
        <w:rPr>
          <w:rFonts w:ascii="Open Sans"/>
          <w:color w:val="231F20"/>
          <w:sz w:val="20"/>
        </w:rPr>
        <w:t>database</w:t>
      </w:r>
      <w:r>
        <w:rPr>
          <w:rFonts w:ascii="Open Sans"/>
          <w:sz w:val="20"/>
        </w:rPr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7" w:lineRule="auto" w:before="7" w:after="0"/>
        <w:ind w:left="415" w:right="661" w:hanging="135"/>
        <w:jc w:val="left"/>
        <w:rPr>
          <w:rFonts w:ascii="Open Sans" w:hAnsi="Open Sans" w:cs="Open Sans" w:eastAsia="Open Sans"/>
          <w:color w:val="030404"/>
          <w:sz w:val="20"/>
          <w:szCs w:val="20"/>
        </w:rPr>
      </w:pPr>
      <w:r>
        <w:rPr>
          <w:rFonts w:ascii="Open Sans"/>
          <w:color w:val="231F20"/>
          <w:sz w:val="20"/>
        </w:rPr>
        <w:t>Took an initiative to create an interactive dashboard leveraging Microsoft PowerBI</w:t>
      </w:r>
      <w:r>
        <w:rPr>
          <w:rFonts w:ascii="Open Sans"/>
          <w:color w:val="231F20"/>
          <w:spacing w:val="-21"/>
          <w:sz w:val="20"/>
        </w:rPr>
        <w:t> </w:t>
      </w:r>
      <w:r>
        <w:rPr>
          <w:rFonts w:ascii="Open Sans"/>
          <w:color w:val="231F20"/>
          <w:sz w:val="20"/>
        </w:rPr>
        <w:t>to</w:t>
      </w:r>
      <w:r>
        <w:rPr>
          <w:rFonts w:ascii="Open Sans"/>
          <w:color w:val="231F20"/>
          <w:sz w:val="20"/>
        </w:rPr>
        <w:t> provide real-time statistics and facilitate decision</w:t>
      </w:r>
      <w:r>
        <w:rPr>
          <w:rFonts w:ascii="Open Sans"/>
          <w:color w:val="231F20"/>
          <w:spacing w:val="-6"/>
          <w:sz w:val="20"/>
        </w:rPr>
        <w:t> </w:t>
      </w:r>
      <w:r>
        <w:rPr>
          <w:rFonts w:ascii="Open Sans"/>
          <w:color w:val="231F20"/>
          <w:sz w:val="20"/>
        </w:rPr>
        <w:t>making</w:t>
      </w:r>
      <w:r>
        <w:rPr>
          <w:rFonts w:ascii="Open Sans"/>
          <w:sz w:val="20"/>
        </w:rPr>
      </w:r>
    </w:p>
    <w:p>
      <w:pPr>
        <w:pStyle w:val="BodyText"/>
        <w:spacing w:line="336" w:lineRule="auto" w:before="0"/>
        <w:ind w:left="104" w:right="906" w:firstLine="20"/>
        <w:jc w:val="left"/>
      </w:pPr>
      <w:r>
        <w:rPr>
          <w:rFonts w:ascii="Open Sans" w:hAnsi="Open Sans" w:cs="Open Sans" w:eastAsia="Open Sans"/>
          <w:color w:val="231F20"/>
        </w:rPr>
        <w:t>Chosen to present my concept of workﬂow management to </w:t>
      </w:r>
      <w:r>
        <w:rPr>
          <w:color w:val="231F20"/>
        </w:rPr>
        <w:t>C Level</w:t>
      </w:r>
      <w:r>
        <w:rPr>
          <w:color w:val="231F20"/>
          <w:spacing w:val="39"/>
        </w:rPr>
        <w:t> </w:t>
      </w:r>
      <w:r>
        <w:rPr>
          <w:rFonts w:ascii="Open Sans" w:hAnsi="Open Sans" w:cs="Open Sans" w:eastAsia="Open Sans"/>
          <w:color w:val="231F20"/>
        </w:rPr>
        <w:t>Executives </w:t>
      </w:r>
      <w:r>
        <w:rPr>
          <w:color w:val="231F20"/>
        </w:rPr>
        <w:t>Resolved network security related</w:t>
      </w:r>
      <w:r>
        <w:rPr>
          <w:color w:val="231F20"/>
          <w:spacing w:val="-21"/>
        </w:rPr>
        <w:t> </w:t>
      </w:r>
      <w:r>
        <w:rPr>
          <w:color w:val="231F20"/>
        </w:rPr>
        <w:t>issues</w:t>
      </w:r>
      <w:r>
        <w:rPr/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171" w:lineRule="exact" w:before="0" w:after="0"/>
        <w:ind w:left="387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Inspected Ethernet/IP &amp; TCP/IP Packets using Wireshark, a network protocol</w:t>
      </w:r>
      <w:r>
        <w:rPr>
          <w:rFonts w:ascii="Open Sans"/>
          <w:color w:val="231F20"/>
          <w:spacing w:val="-19"/>
          <w:sz w:val="20"/>
        </w:rPr>
        <w:t> </w:t>
      </w:r>
      <w:r>
        <w:rPr>
          <w:rFonts w:ascii="Open Sans"/>
          <w:color w:val="231F20"/>
          <w:sz w:val="20"/>
        </w:rPr>
        <w:t>analyzer</w:t>
      </w:r>
      <w:r>
        <w:rPr>
          <w:rFonts w:ascii="Open Sans"/>
          <w:sz w:val="20"/>
        </w:rPr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247" w:lineRule="auto" w:before="7" w:after="0"/>
        <w:ind w:left="389" w:right="495" w:hanging="129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 w:hAnsi="Open Sans" w:cs="Open Sans" w:eastAsia="Open Sans"/>
          <w:color w:val="231F20"/>
          <w:sz w:val="20"/>
          <w:szCs w:val="20"/>
        </w:rPr>
        <w:t>Eﬀectively examined client networks, administered security measures such as SSH</w:t>
      </w:r>
      <w:r>
        <w:rPr>
          <w:rFonts w:ascii="Open Sans" w:hAnsi="Open Sans" w:cs="Open Sans" w:eastAsia="Open Sans"/>
          <w:color w:val="231F20"/>
          <w:spacing w:val="-1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and</w:t>
      </w:r>
      <w:r>
        <w:rPr>
          <w:rFonts w:ascii="Open Sans" w:hAnsi="Open Sans" w:cs="Open Sans" w:eastAsia="Open Sans"/>
          <w:color w:val="231F20"/>
          <w:w w:val="99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VPN to provide secure connections and load balance traﬃc</w:t>
      </w:r>
      <w:r>
        <w:rPr>
          <w:rFonts w:ascii="Open Sans" w:hAnsi="Open Sans" w:cs="Open Sans" w:eastAsia="Open Sans"/>
          <w:color w:val="231F20"/>
          <w:spacing w:val="-1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eﬃciently</w:t>
      </w:r>
      <w:r>
        <w:rPr>
          <w:rFonts w:ascii="Open Sans" w:hAnsi="Open Sans" w:cs="Open Sans" w:eastAsia="Open Sans"/>
          <w:sz w:val="20"/>
          <w:szCs w:val="20"/>
        </w:rPr>
      </w:r>
    </w:p>
    <w:p>
      <w:pPr>
        <w:spacing w:line="240" w:lineRule="auto" w:before="9"/>
        <w:rPr>
          <w:rFonts w:ascii="Open Sans" w:hAnsi="Open Sans" w:cs="Open Sans" w:eastAsia="Open Sans"/>
          <w:sz w:val="14"/>
          <w:szCs w:val="14"/>
        </w:rPr>
      </w:pPr>
    </w:p>
    <w:p>
      <w:pPr>
        <w:pStyle w:val="BodyText"/>
        <w:spacing w:line="240" w:lineRule="auto" w:before="0"/>
        <w:ind w:left="124" w:right="0"/>
        <w:jc w:val="left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color w:val="231F20"/>
        </w:rPr>
        <w:t>Successfully increased the eﬃciency of Manual Insertion Process by 92.5 %</w:t>
      </w:r>
      <w:r>
        <w:rPr>
          <w:rFonts w:ascii="Open Sans" w:hAnsi="Open Sans" w:cs="Open Sans" w:eastAsia="Open Sans"/>
        </w:rPr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0" w:lineRule="auto" w:before="7" w:after="0"/>
        <w:ind w:left="407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 w:hAnsi="Open Sans" w:cs="Open Sans" w:eastAsia="Open Sans"/>
          <w:color w:val="231F20"/>
          <w:sz w:val="20"/>
          <w:szCs w:val="20"/>
        </w:rPr>
        <w:t>Applied Lean Six Sigma concept “DMAIC” to document and analyze the</w:t>
      </w:r>
      <w:r>
        <w:rPr>
          <w:rFonts w:ascii="Open Sans" w:hAnsi="Open Sans" w:cs="Open Sans" w:eastAsia="Open Sans"/>
          <w:color w:val="231F20"/>
          <w:spacing w:val="-1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process</w:t>
      </w:r>
      <w:r>
        <w:rPr>
          <w:rFonts w:ascii="Open Sans" w:hAnsi="Open Sans" w:cs="Open Sans" w:eastAsia="Open Sans"/>
          <w:sz w:val="20"/>
          <w:szCs w:val="20"/>
        </w:rPr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0" w:lineRule="auto" w:before="7" w:after="0"/>
        <w:ind w:left="407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 w:hAnsi="Open Sans" w:cs="Open Sans" w:eastAsia="Open Sans"/>
          <w:color w:val="231F20"/>
          <w:sz w:val="20"/>
          <w:szCs w:val="20"/>
        </w:rPr>
        <w:t>Pioneered the design of the process ﬂow to enhance</w:t>
      </w:r>
      <w:r>
        <w:rPr>
          <w:rFonts w:ascii="Open Sans" w:hAnsi="Open Sans" w:cs="Open Sans" w:eastAsia="Open Sans"/>
          <w:color w:val="231F20"/>
          <w:spacing w:val="-1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reliability</w:t>
      </w:r>
      <w:r>
        <w:rPr>
          <w:rFonts w:ascii="Open Sans" w:hAnsi="Open Sans" w:cs="Open Sans" w:eastAsia="Open Sans"/>
          <w:sz w:val="20"/>
          <w:szCs w:val="20"/>
        </w:rPr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7" w:lineRule="auto" w:before="7" w:after="0"/>
        <w:ind w:left="404" w:right="975" w:hanging="124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Communicated with Production and Engineering teams to design</w:t>
      </w:r>
      <w:r>
        <w:rPr>
          <w:rFonts w:ascii="Open Sans"/>
          <w:color w:val="231F20"/>
          <w:spacing w:val="-36"/>
          <w:sz w:val="20"/>
        </w:rPr>
        <w:t> </w:t>
      </w:r>
      <w:r>
        <w:rPr>
          <w:rFonts w:ascii="Open Sans"/>
          <w:color w:val="231F20"/>
          <w:sz w:val="20"/>
        </w:rPr>
        <w:t>comprehensive</w:t>
      </w:r>
      <w:r>
        <w:rPr>
          <w:rFonts w:ascii="Open Sans"/>
          <w:color w:val="231F20"/>
          <w:spacing w:val="-1"/>
          <w:sz w:val="20"/>
        </w:rPr>
        <w:t> </w:t>
      </w:r>
      <w:r>
        <w:rPr>
          <w:rFonts w:ascii="Open Sans"/>
          <w:color w:val="231F20"/>
          <w:sz w:val="20"/>
        </w:rPr>
        <w:t>WorkAids that allow for</w:t>
      </w:r>
      <w:r>
        <w:rPr>
          <w:rFonts w:ascii="Open Sans"/>
          <w:color w:val="231F20"/>
          <w:spacing w:val="-3"/>
          <w:sz w:val="20"/>
        </w:rPr>
        <w:t> </w:t>
      </w:r>
      <w:r>
        <w:rPr>
          <w:rFonts w:ascii="Open Sans"/>
          <w:color w:val="231F20"/>
          <w:sz w:val="20"/>
        </w:rPr>
        <w:t>scalability</w:t>
      </w:r>
      <w:r>
        <w:rPr>
          <w:rFonts w:ascii="Open Sans"/>
          <w:sz w:val="20"/>
        </w:rPr>
      </w:r>
    </w:p>
    <w:p>
      <w:pPr>
        <w:pStyle w:val="BodyText"/>
        <w:spacing w:line="240" w:lineRule="auto" w:before="108"/>
        <w:ind w:left="124" w:right="0"/>
        <w:jc w:val="left"/>
      </w:pPr>
      <w:r>
        <w:rPr>
          <w:color w:val="231F20"/>
        </w:rPr>
        <w:t>Developed</w:t>
      </w:r>
      <w:r>
        <w:rPr>
          <w:color w:val="231F20"/>
          <w:spacing w:val="-5"/>
        </w:rPr>
        <w:t> </w:t>
      </w:r>
      <w:r>
        <w:rPr>
          <w:color w:val="231F20"/>
        </w:rPr>
        <w:t>programs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represent</w:t>
      </w:r>
      <w:r>
        <w:rPr>
          <w:color w:val="231F20"/>
          <w:spacing w:val="-5"/>
        </w:rPr>
        <w:t> </w:t>
      </w:r>
      <w:r>
        <w:rPr>
          <w:color w:val="231F20"/>
        </w:rPr>
        <w:t>real-world</w:t>
      </w:r>
      <w:r>
        <w:rPr>
          <w:color w:val="231F20"/>
          <w:spacing w:val="-5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Programming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/>
      </w:r>
    </w:p>
    <w:p>
      <w:pPr>
        <w:pStyle w:val="ListParagraph"/>
        <w:numPr>
          <w:ilvl w:val="2"/>
          <w:numId w:val="1"/>
        </w:numPr>
        <w:tabs>
          <w:tab w:pos="408" w:val="left" w:leader="none"/>
        </w:tabs>
        <w:spacing w:line="247" w:lineRule="auto" w:before="7" w:after="0"/>
        <w:ind w:left="384" w:right="1661" w:hanging="104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Included</w:t>
      </w:r>
      <w:r>
        <w:rPr>
          <w:rFonts w:ascii="Open Sans"/>
          <w:color w:val="231F20"/>
          <w:spacing w:val="-4"/>
          <w:sz w:val="20"/>
        </w:rPr>
        <w:t> </w:t>
      </w:r>
      <w:r>
        <w:rPr>
          <w:rFonts w:ascii="Open Sans"/>
          <w:color w:val="231F20"/>
          <w:sz w:val="20"/>
        </w:rPr>
        <w:t>topics</w:t>
      </w:r>
      <w:r>
        <w:rPr>
          <w:rFonts w:ascii="Open Sans"/>
          <w:color w:val="231F20"/>
          <w:spacing w:val="-3"/>
          <w:sz w:val="20"/>
        </w:rPr>
        <w:t> </w:t>
      </w:r>
      <w:r>
        <w:rPr>
          <w:rFonts w:ascii="Open Sans"/>
          <w:color w:val="231F20"/>
          <w:sz w:val="20"/>
        </w:rPr>
        <w:t>such</w:t>
      </w:r>
      <w:r>
        <w:rPr>
          <w:rFonts w:ascii="Open Sans"/>
          <w:color w:val="231F20"/>
          <w:spacing w:val="-3"/>
          <w:sz w:val="20"/>
        </w:rPr>
        <w:t> </w:t>
      </w:r>
      <w:r>
        <w:rPr>
          <w:rFonts w:ascii="Open Sans"/>
          <w:color w:val="231F20"/>
          <w:sz w:val="20"/>
        </w:rPr>
        <w:t>as</w:t>
      </w:r>
      <w:r>
        <w:rPr>
          <w:rFonts w:ascii="Open Sans"/>
          <w:color w:val="231F20"/>
          <w:spacing w:val="-4"/>
          <w:sz w:val="20"/>
        </w:rPr>
        <w:t> </w:t>
      </w:r>
      <w:r>
        <w:rPr>
          <w:rFonts w:ascii="Open Sans"/>
          <w:color w:val="231F20"/>
          <w:sz w:val="20"/>
        </w:rPr>
        <w:t>Multi-Threaded</w:t>
      </w:r>
      <w:r>
        <w:rPr>
          <w:rFonts w:ascii="Open Sans"/>
          <w:color w:val="231F20"/>
          <w:spacing w:val="-24"/>
          <w:sz w:val="20"/>
        </w:rPr>
        <w:t> </w:t>
      </w:r>
      <w:r>
        <w:rPr>
          <w:rFonts w:ascii="Open Sans"/>
          <w:color w:val="231F20"/>
          <w:sz w:val="20"/>
        </w:rPr>
        <w:t>Programming,</w:t>
      </w:r>
      <w:r>
        <w:rPr>
          <w:rFonts w:ascii="Open Sans"/>
          <w:color w:val="231F20"/>
          <w:spacing w:val="-3"/>
          <w:sz w:val="20"/>
        </w:rPr>
        <w:t> </w:t>
      </w:r>
      <w:r>
        <w:rPr>
          <w:rFonts w:ascii="Open Sans"/>
          <w:color w:val="231F20"/>
          <w:sz w:val="20"/>
        </w:rPr>
        <w:t>Memory</w:t>
      </w:r>
      <w:r>
        <w:rPr>
          <w:rFonts w:ascii="Open Sans"/>
          <w:color w:val="231F20"/>
          <w:spacing w:val="-4"/>
          <w:sz w:val="20"/>
        </w:rPr>
        <w:t> </w:t>
      </w:r>
      <w:r>
        <w:rPr>
          <w:rFonts w:ascii="Open Sans"/>
          <w:color w:val="231F20"/>
          <w:sz w:val="20"/>
        </w:rPr>
        <w:t>Allocation,</w:t>
      </w:r>
      <w:r>
        <w:rPr>
          <w:rFonts w:ascii="Open Sans"/>
          <w:color w:val="231F20"/>
          <w:w w:val="99"/>
          <w:sz w:val="20"/>
        </w:rPr>
        <w:t> </w:t>
      </w:r>
      <w:r>
        <w:rPr>
          <w:rFonts w:ascii="Open Sans"/>
          <w:color w:val="231F20"/>
          <w:sz w:val="20"/>
        </w:rPr>
        <w:t>MapReduce, Networking and</w:t>
      </w:r>
      <w:r>
        <w:rPr>
          <w:rFonts w:ascii="Open Sans"/>
          <w:color w:val="231F20"/>
          <w:spacing w:val="-1"/>
          <w:sz w:val="20"/>
        </w:rPr>
        <w:t> </w:t>
      </w:r>
      <w:r>
        <w:rPr>
          <w:rFonts w:ascii="Open Sans"/>
          <w:color w:val="231F20"/>
          <w:sz w:val="20"/>
        </w:rPr>
        <w:t>HashMaps</w:t>
      </w:r>
      <w:r>
        <w:rPr>
          <w:rFonts w:ascii="Open Sans"/>
          <w:sz w:val="20"/>
        </w:rPr>
      </w:r>
    </w:p>
    <w:p>
      <w:pPr>
        <w:pStyle w:val="BodyText"/>
        <w:spacing w:line="272" w:lineRule="exact" w:before="0"/>
        <w:ind w:left="118" w:right="0" w:firstLine="5"/>
        <w:jc w:val="left"/>
        <w:rPr>
          <w:rFonts w:ascii="Open Sans" w:hAnsi="Open Sans" w:cs="Open Sans" w:eastAsia="Open Sans"/>
        </w:rPr>
      </w:pPr>
      <w:r>
        <w:rPr>
          <w:rFonts w:ascii="Open Sans"/>
          <w:color w:val="231F20"/>
        </w:rPr>
        <w:t>Formulated stimulating questions to enable migration from paper based to live coding</w:t>
      </w:r>
      <w:r>
        <w:rPr>
          <w:rFonts w:ascii="Open Sans"/>
          <w:color w:val="231F20"/>
          <w:spacing w:val="-1"/>
        </w:rPr>
        <w:t> </w:t>
      </w:r>
      <w:r>
        <w:rPr>
          <w:rFonts w:ascii="Open Sans"/>
          <w:color w:val="231F20"/>
        </w:rPr>
        <w:t>exams</w:t>
      </w:r>
      <w:r>
        <w:rPr>
          <w:rFonts w:ascii="Open Sans"/>
        </w:rPr>
      </w:r>
    </w:p>
    <w:p>
      <w:pPr>
        <w:spacing w:line="240" w:lineRule="auto" w:before="6"/>
        <w:rPr>
          <w:rFonts w:ascii="Open Sans" w:hAnsi="Open Sans" w:cs="Open Sans" w:eastAsia="Open Sans"/>
          <w:sz w:val="16"/>
          <w:szCs w:val="16"/>
        </w:rPr>
      </w:pPr>
    </w:p>
    <w:p>
      <w:pPr>
        <w:pStyle w:val="BodyText"/>
        <w:spacing w:line="240" w:lineRule="auto" w:before="0"/>
        <w:ind w:left="118" w:right="0"/>
        <w:jc w:val="left"/>
      </w:pPr>
      <w:r>
        <w:rPr>
          <w:rFonts w:ascii="Open Sans"/>
          <w:color w:val="231F20"/>
        </w:rPr>
        <w:t>Illustrated complex concepts involving Data Structures in C++ to a </w:t>
      </w:r>
      <w:r>
        <w:rPr>
          <w:color w:val="231F20"/>
        </w:rPr>
        <w:t>class of 400</w:t>
      </w:r>
      <w:r>
        <w:rPr>
          <w:color w:val="231F20"/>
          <w:spacing w:val="-28"/>
        </w:rPr>
        <w:t> </w:t>
      </w:r>
      <w:r>
        <w:rPr>
          <w:color w:val="231F20"/>
        </w:rPr>
        <w:t>students</w:t>
      </w:r>
      <w:r>
        <w:rPr/>
      </w:r>
    </w:p>
    <w:p>
      <w:pPr>
        <w:pStyle w:val="ListParagraph"/>
        <w:numPr>
          <w:ilvl w:val="2"/>
          <w:numId w:val="1"/>
        </w:numPr>
        <w:tabs>
          <w:tab w:pos="402" w:val="left" w:leader="none"/>
        </w:tabs>
        <w:spacing w:line="240" w:lineRule="auto" w:before="7" w:after="0"/>
        <w:ind w:left="401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Fostered critical thinking skills in students to drive deeper understanding of</w:t>
      </w:r>
      <w:r>
        <w:rPr>
          <w:rFonts w:ascii="Open Sans"/>
          <w:color w:val="231F20"/>
          <w:spacing w:val="-16"/>
          <w:sz w:val="20"/>
        </w:rPr>
        <w:t> </w:t>
      </w:r>
      <w:r>
        <w:rPr>
          <w:rFonts w:ascii="Open Sans"/>
          <w:color w:val="231F20"/>
          <w:sz w:val="20"/>
        </w:rPr>
        <w:t>concepts</w:t>
      </w:r>
      <w:r>
        <w:rPr>
          <w:rFonts w:ascii="Open Sans"/>
          <w:sz w:val="20"/>
        </w:rPr>
      </w:r>
    </w:p>
    <w:p>
      <w:pPr>
        <w:spacing w:line="240" w:lineRule="auto" w:before="0"/>
        <w:rPr>
          <w:rFonts w:ascii="Open Sans" w:hAnsi="Open Sans" w:cs="Open Sans" w:eastAsia="Open Sans"/>
          <w:sz w:val="20"/>
          <w:szCs w:val="20"/>
        </w:rPr>
      </w:pPr>
    </w:p>
    <w:p>
      <w:pPr>
        <w:spacing w:line="240" w:lineRule="auto" w:before="10"/>
        <w:rPr>
          <w:rFonts w:ascii="Open Sans" w:hAnsi="Open Sans" w:cs="Open Sans" w:eastAsia="Open Sans"/>
          <w:sz w:val="18"/>
          <w:szCs w:val="1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409.096008pt;margin-top:8.622827pt;width:188.05pt;height:.75pt;mso-position-horizontal-relative:page;mso-position-vertical-relative:paragraph;z-index:1072" coordorigin="8182,172" coordsize="3761,15">
            <v:group style="position:absolute;left:8279;top:180;width:25;height:2" coordorigin="8279,180" coordsize="25,2">
              <v:shape style="position:absolute;left:8279;top:180;width:25;height:2" coordorigin="8279,180" coordsize="25,0" path="m8279,180l8304,180e" filled="false" stroked="true" strokeweight=".75pt" strokecolor="#231f20">
                <v:path arrowok="t"/>
              </v:shape>
            </v:group>
            <v:group style="position:absolute;left:8234;top:180;width:25;height:2" coordorigin="8234,180" coordsize="25,2">
              <v:shape style="position:absolute;left:8234;top:180;width:25;height:2" coordorigin="8234,180" coordsize="25,0" path="m8234,180l8259,180e" filled="false" stroked="true" strokeweight=".75pt" strokecolor="#231f20">
                <v:path arrowok="t"/>
              </v:shape>
            </v:group>
            <v:group style="position:absolute;left:8189;top:180;width:25;height:2" coordorigin="8189,180" coordsize="25,2">
              <v:shape style="position:absolute;left:8189;top:180;width:25;height:2" coordorigin="8189,180" coordsize="25,0" path="m8189,180l8214,180e" filled="false" stroked="true" strokeweight=".75pt" strokecolor="#231f20">
                <v:path arrowok="t"/>
              </v:shape>
            </v:group>
            <v:group style="position:absolute;left:8413;top:180;width:25;height:2" coordorigin="8413,180" coordsize="25,2">
              <v:shape style="position:absolute;left:8413;top:180;width:25;height:2" coordorigin="8413,180" coordsize="25,0" path="m8413,180l8438,180e" filled="false" stroked="true" strokeweight=".75pt" strokecolor="#231f20">
                <v:path arrowok="t"/>
              </v:shape>
            </v:group>
            <v:group style="position:absolute;left:8369;top:180;width:25;height:2" coordorigin="8369,180" coordsize="25,2">
              <v:shape style="position:absolute;left:8369;top:180;width:25;height:2" coordorigin="8369,180" coordsize="25,0" path="m8369,180l8394,180e" filled="false" stroked="true" strokeweight=".75pt" strokecolor="#231f20">
                <v:path arrowok="t"/>
              </v:shape>
            </v:group>
            <v:group style="position:absolute;left:8324;top:180;width:25;height:2" coordorigin="8324,180" coordsize="25,2">
              <v:shape style="position:absolute;left:8324;top:180;width:25;height:2" coordorigin="8324,180" coordsize="25,0" path="m8324,180l8349,180e" filled="false" stroked="true" strokeweight=".75pt" strokecolor="#231f20">
                <v:path arrowok="t"/>
              </v:shape>
            </v:group>
            <v:group style="position:absolute;left:8548;top:180;width:25;height:2" coordorigin="8548,180" coordsize="25,2">
              <v:shape style="position:absolute;left:8548;top:180;width:25;height:2" coordorigin="8548,180" coordsize="25,0" path="m8548,180l8573,180e" filled="false" stroked="true" strokeweight=".75pt" strokecolor="#231f20">
                <v:path arrowok="t"/>
              </v:shape>
            </v:group>
            <v:group style="position:absolute;left:8503;top:180;width:25;height:2" coordorigin="8503,180" coordsize="25,2">
              <v:shape style="position:absolute;left:8503;top:180;width:25;height:2" coordorigin="8503,180" coordsize="25,0" path="m8503,180l8528,180e" filled="false" stroked="true" strokeweight=".75pt" strokecolor="#231f20">
                <v:path arrowok="t"/>
              </v:shape>
            </v:group>
            <v:group style="position:absolute;left:8458;top:180;width:25;height:2" coordorigin="8458,180" coordsize="25,2">
              <v:shape style="position:absolute;left:8458;top:180;width:25;height:2" coordorigin="8458,180" coordsize="25,0" path="m8458,180l8483,180e" filled="false" stroked="true" strokeweight=".75pt" strokecolor="#231f20">
                <v:path arrowok="t"/>
              </v:shape>
            </v:group>
            <v:group style="position:absolute;left:8682;top:180;width:25;height:2" coordorigin="8682,180" coordsize="25,2">
              <v:shape style="position:absolute;left:8682;top:180;width:25;height:2" coordorigin="8682,180" coordsize="25,0" path="m8682,180l8707,180e" filled="false" stroked="true" strokeweight=".75pt" strokecolor="#231f20">
                <v:path arrowok="t"/>
              </v:shape>
            </v:group>
            <v:group style="position:absolute;left:8638;top:180;width:25;height:2" coordorigin="8638,180" coordsize="25,2">
              <v:shape style="position:absolute;left:8638;top:180;width:25;height:2" coordorigin="8638,180" coordsize="25,0" path="m8638,180l8663,180e" filled="false" stroked="true" strokeweight=".75pt" strokecolor="#231f20">
                <v:path arrowok="t"/>
              </v:shape>
            </v:group>
            <v:group style="position:absolute;left:8593;top:180;width:25;height:2" coordorigin="8593,180" coordsize="25,2">
              <v:shape style="position:absolute;left:8593;top:180;width:25;height:2" coordorigin="8593,180" coordsize="25,0" path="m8593,180l8618,180e" filled="false" stroked="true" strokeweight=".75pt" strokecolor="#231f20">
                <v:path arrowok="t"/>
              </v:shape>
            </v:group>
            <v:group style="position:absolute;left:8817;top:180;width:25;height:2" coordorigin="8817,180" coordsize="25,2">
              <v:shape style="position:absolute;left:8817;top:180;width:25;height:2" coordorigin="8817,180" coordsize="25,0" path="m8817,180l8842,180e" filled="false" stroked="true" strokeweight=".75pt" strokecolor="#231f20">
                <v:path arrowok="t"/>
              </v:shape>
            </v:group>
            <v:group style="position:absolute;left:8772;top:180;width:25;height:2" coordorigin="8772,180" coordsize="25,2">
              <v:shape style="position:absolute;left:8772;top:180;width:25;height:2" coordorigin="8772,180" coordsize="25,0" path="m8772,180l8797,180e" filled="false" stroked="true" strokeweight=".75pt" strokecolor="#231f20">
                <v:path arrowok="t"/>
              </v:shape>
            </v:group>
            <v:group style="position:absolute;left:8727;top:180;width:25;height:2" coordorigin="8727,180" coordsize="25,2">
              <v:shape style="position:absolute;left:8727;top:180;width:25;height:2" coordorigin="8727,180" coordsize="25,0" path="m8727,180l8752,180e" filled="false" stroked="true" strokeweight=".75pt" strokecolor="#231f20">
                <v:path arrowok="t"/>
              </v:shape>
            </v:group>
            <v:group style="position:absolute;left:8951;top:180;width:25;height:2" coordorigin="8951,180" coordsize="25,2">
              <v:shape style="position:absolute;left:8951;top:180;width:25;height:2" coordorigin="8951,180" coordsize="25,0" path="m8951,180l8976,180e" filled="false" stroked="true" strokeweight=".75pt" strokecolor="#231f20">
                <v:path arrowok="t"/>
              </v:shape>
            </v:group>
            <v:group style="position:absolute;left:8907;top:180;width:25;height:2" coordorigin="8907,180" coordsize="25,2">
              <v:shape style="position:absolute;left:8907;top:180;width:25;height:2" coordorigin="8907,180" coordsize="25,0" path="m8907,180l8932,180e" filled="false" stroked="true" strokeweight=".75pt" strokecolor="#231f20">
                <v:path arrowok="t"/>
              </v:shape>
            </v:group>
            <v:group style="position:absolute;left:8862;top:180;width:25;height:2" coordorigin="8862,180" coordsize="25,2">
              <v:shape style="position:absolute;left:8862;top:180;width:25;height:2" coordorigin="8862,180" coordsize="25,0" path="m8862,180l8887,180e" filled="false" stroked="true" strokeweight=".75pt" strokecolor="#231f20">
                <v:path arrowok="t"/>
              </v:shape>
            </v:group>
            <v:group style="position:absolute;left:9086;top:180;width:25;height:2" coordorigin="9086,180" coordsize="25,2">
              <v:shape style="position:absolute;left:9086;top:180;width:25;height:2" coordorigin="9086,180" coordsize="25,0" path="m9086,180l9111,180e" filled="false" stroked="true" strokeweight=".75pt" strokecolor="#231f20">
                <v:path arrowok="t"/>
              </v:shape>
            </v:group>
            <v:group style="position:absolute;left:9041;top:180;width:25;height:2" coordorigin="9041,180" coordsize="25,2">
              <v:shape style="position:absolute;left:9041;top:180;width:25;height:2" coordorigin="9041,180" coordsize="25,0" path="m9041,180l9066,180e" filled="false" stroked="true" strokeweight=".75pt" strokecolor="#231f20">
                <v:path arrowok="t"/>
              </v:shape>
            </v:group>
            <v:group style="position:absolute;left:8996;top:180;width:25;height:2" coordorigin="8996,180" coordsize="25,2">
              <v:shape style="position:absolute;left:8996;top:180;width:25;height:2" coordorigin="8996,180" coordsize="25,0" path="m8996,180l9021,180e" filled="false" stroked="true" strokeweight=".75pt" strokecolor="#231f20">
                <v:path arrowok="t"/>
              </v:shape>
            </v:group>
            <v:group style="position:absolute;left:9220;top:180;width:25;height:2" coordorigin="9220,180" coordsize="25,2">
              <v:shape style="position:absolute;left:9220;top:180;width:25;height:2" coordorigin="9220,180" coordsize="25,0" path="m9220,180l9245,180e" filled="false" stroked="true" strokeweight=".75pt" strokecolor="#231f20">
                <v:path arrowok="t"/>
              </v:shape>
            </v:group>
            <v:group style="position:absolute;left:9176;top:180;width:25;height:2" coordorigin="9176,180" coordsize="25,2">
              <v:shape style="position:absolute;left:9176;top:180;width:25;height:2" coordorigin="9176,180" coordsize="25,0" path="m9176,180l9201,180e" filled="false" stroked="true" strokeweight=".75pt" strokecolor="#231f20">
                <v:path arrowok="t"/>
              </v:shape>
            </v:group>
            <v:group style="position:absolute;left:9131;top:180;width:25;height:2" coordorigin="9131,180" coordsize="25,2">
              <v:shape style="position:absolute;left:9131;top:180;width:25;height:2" coordorigin="9131,180" coordsize="25,0" path="m9131,180l9156,180e" filled="false" stroked="true" strokeweight=".75pt" strokecolor="#231f20">
                <v:path arrowok="t"/>
              </v:shape>
            </v:group>
            <v:group style="position:absolute;left:9355;top:180;width:25;height:2" coordorigin="9355,180" coordsize="25,2">
              <v:shape style="position:absolute;left:9355;top:180;width:25;height:2" coordorigin="9355,180" coordsize="25,0" path="m9355,180l9380,180e" filled="false" stroked="true" strokeweight=".75pt" strokecolor="#231f20">
                <v:path arrowok="t"/>
              </v:shape>
            </v:group>
            <v:group style="position:absolute;left:9310;top:180;width:25;height:2" coordorigin="9310,180" coordsize="25,2">
              <v:shape style="position:absolute;left:9310;top:180;width:25;height:2" coordorigin="9310,180" coordsize="25,0" path="m9310,180l9335,180e" filled="false" stroked="true" strokeweight=".75pt" strokecolor="#231f20">
                <v:path arrowok="t"/>
              </v:shape>
            </v:group>
            <v:group style="position:absolute;left:9265;top:180;width:25;height:2" coordorigin="9265,180" coordsize="25,2">
              <v:shape style="position:absolute;left:9265;top:180;width:25;height:2" coordorigin="9265,180" coordsize="25,0" path="m9265,180l9290,180e" filled="false" stroked="true" strokeweight=".75pt" strokecolor="#231f20">
                <v:path arrowok="t"/>
              </v:shape>
            </v:group>
            <v:group style="position:absolute;left:9489;top:180;width:25;height:2" coordorigin="9489,180" coordsize="25,2">
              <v:shape style="position:absolute;left:9489;top:180;width:25;height:2" coordorigin="9489,180" coordsize="25,0" path="m9489,180l9514,180e" filled="false" stroked="true" strokeweight=".75pt" strokecolor="#231f20">
                <v:path arrowok="t"/>
              </v:shape>
            </v:group>
            <v:group style="position:absolute;left:9445;top:180;width:25;height:2" coordorigin="9445,180" coordsize="25,2">
              <v:shape style="position:absolute;left:9445;top:180;width:25;height:2" coordorigin="9445,180" coordsize="25,0" path="m9445,180l9469,180e" filled="false" stroked="true" strokeweight=".75pt" strokecolor="#231f20">
                <v:path arrowok="t"/>
              </v:shape>
            </v:group>
            <v:group style="position:absolute;left:9400;top:180;width:25;height:2" coordorigin="9400,180" coordsize="25,2">
              <v:shape style="position:absolute;left:9400;top:180;width:25;height:2" coordorigin="9400,180" coordsize="25,0" path="m9400,180l9425,180e" filled="false" stroked="true" strokeweight=".75pt" strokecolor="#231f20">
                <v:path arrowok="t"/>
              </v:shape>
            </v:group>
            <v:group style="position:absolute;left:9624;top:180;width:25;height:2" coordorigin="9624,180" coordsize="25,2">
              <v:shape style="position:absolute;left:9624;top:180;width:25;height:2" coordorigin="9624,180" coordsize="25,0" path="m9624,180l9649,180e" filled="false" stroked="true" strokeweight=".75pt" strokecolor="#231f20">
                <v:path arrowok="t"/>
              </v:shape>
            </v:group>
            <v:group style="position:absolute;left:9579;top:180;width:25;height:2" coordorigin="9579,180" coordsize="25,2">
              <v:shape style="position:absolute;left:9579;top:180;width:25;height:2" coordorigin="9579,180" coordsize="25,0" path="m9579,180l9604,180e" filled="false" stroked="true" strokeweight=".75pt" strokecolor="#231f20">
                <v:path arrowok="t"/>
              </v:shape>
            </v:group>
            <v:group style="position:absolute;left:9534;top:180;width:25;height:2" coordorigin="9534,180" coordsize="25,2">
              <v:shape style="position:absolute;left:9534;top:180;width:25;height:2" coordorigin="9534,180" coordsize="25,0" path="m9534,180l9559,180e" filled="false" stroked="true" strokeweight=".75pt" strokecolor="#231f20">
                <v:path arrowok="t"/>
              </v:shape>
            </v:group>
            <v:group style="position:absolute;left:9758;top:180;width:25;height:2" coordorigin="9758,180" coordsize="25,2">
              <v:shape style="position:absolute;left:9758;top:180;width:25;height:2" coordorigin="9758,180" coordsize="25,0" path="m9758,180l9783,180e" filled="false" stroked="true" strokeweight=".75pt" strokecolor="#231f20">
                <v:path arrowok="t"/>
              </v:shape>
            </v:group>
            <v:group style="position:absolute;left:9714;top:180;width:25;height:2" coordorigin="9714,180" coordsize="25,2">
              <v:shape style="position:absolute;left:9714;top:180;width:25;height:2" coordorigin="9714,180" coordsize="25,0" path="m9714,180l9739,180e" filled="false" stroked="true" strokeweight=".75pt" strokecolor="#231f20">
                <v:path arrowok="t"/>
              </v:shape>
            </v:group>
            <v:group style="position:absolute;left:9669;top:180;width:25;height:2" coordorigin="9669,180" coordsize="25,2">
              <v:shape style="position:absolute;left:9669;top:180;width:25;height:2" coordorigin="9669,180" coordsize="25,0" path="m9669,180l9694,180e" filled="false" stroked="true" strokeweight=".75pt" strokecolor="#231f20">
                <v:path arrowok="t"/>
              </v:shape>
            </v:group>
            <v:group style="position:absolute;left:9893;top:180;width:25;height:2" coordorigin="9893,180" coordsize="25,2">
              <v:shape style="position:absolute;left:9893;top:180;width:25;height:2" coordorigin="9893,180" coordsize="25,0" path="m9893,180l9918,180e" filled="false" stroked="true" strokeweight=".75pt" strokecolor="#231f20">
                <v:path arrowok="t"/>
              </v:shape>
            </v:group>
            <v:group style="position:absolute;left:9848;top:180;width:25;height:2" coordorigin="9848,180" coordsize="25,2">
              <v:shape style="position:absolute;left:9848;top:180;width:25;height:2" coordorigin="9848,180" coordsize="25,0" path="m9848,180l9873,180e" filled="false" stroked="true" strokeweight=".75pt" strokecolor="#231f20">
                <v:path arrowok="t"/>
              </v:shape>
            </v:group>
            <v:group style="position:absolute;left:9803;top:180;width:25;height:2" coordorigin="9803,180" coordsize="25,2">
              <v:shape style="position:absolute;left:9803;top:180;width:25;height:2" coordorigin="9803,180" coordsize="25,0" path="m9803,180l9828,180e" filled="false" stroked="true" strokeweight=".75pt" strokecolor="#231f20">
                <v:path arrowok="t"/>
              </v:shape>
            </v:group>
            <v:group style="position:absolute;left:10027;top:180;width:25;height:2" coordorigin="10027,180" coordsize="25,2">
              <v:shape style="position:absolute;left:10027;top:180;width:25;height:2" coordorigin="10027,180" coordsize="25,0" path="m10027,180l10052,180e" filled="false" stroked="true" strokeweight=".75pt" strokecolor="#231f20">
                <v:path arrowok="t"/>
              </v:shape>
            </v:group>
            <v:group style="position:absolute;left:9983;top:180;width:25;height:2" coordorigin="9983,180" coordsize="25,2">
              <v:shape style="position:absolute;left:9983;top:180;width:25;height:2" coordorigin="9983,180" coordsize="25,0" path="m9983,180l10007,180e" filled="false" stroked="true" strokeweight=".75pt" strokecolor="#231f20">
                <v:path arrowok="t"/>
              </v:shape>
            </v:group>
            <v:group style="position:absolute;left:9938;top:180;width:25;height:2" coordorigin="9938,180" coordsize="25,2">
              <v:shape style="position:absolute;left:9938;top:180;width:25;height:2" coordorigin="9938,180" coordsize="25,0" path="m9938,180l9963,180e" filled="false" stroked="true" strokeweight=".75pt" strokecolor="#231f20">
                <v:path arrowok="t"/>
              </v:shape>
            </v:group>
            <v:group style="position:absolute;left:10162;top:180;width:25;height:2" coordorigin="10162,180" coordsize="25,2">
              <v:shape style="position:absolute;left:10162;top:180;width:25;height:2" coordorigin="10162,180" coordsize="25,0" path="m10162,180l10187,180e" filled="false" stroked="true" strokeweight=".75pt" strokecolor="#231f20">
                <v:path arrowok="t"/>
              </v:shape>
            </v:group>
            <v:group style="position:absolute;left:10117;top:180;width:25;height:2" coordorigin="10117,180" coordsize="25,2">
              <v:shape style="position:absolute;left:10117;top:180;width:25;height:2" coordorigin="10117,180" coordsize="25,0" path="m10117,180l10142,180e" filled="false" stroked="true" strokeweight=".75pt" strokecolor="#231f20">
                <v:path arrowok="t"/>
              </v:shape>
            </v:group>
            <v:group style="position:absolute;left:10072;top:180;width:25;height:2" coordorigin="10072,180" coordsize="25,2">
              <v:shape style="position:absolute;left:10072;top:180;width:25;height:2" coordorigin="10072,180" coordsize="25,0" path="m10072,180l10097,180e" filled="false" stroked="true" strokeweight=".75pt" strokecolor="#231f20">
                <v:path arrowok="t"/>
              </v:shape>
            </v:group>
            <v:group style="position:absolute;left:10296;top:180;width:25;height:2" coordorigin="10296,180" coordsize="25,2">
              <v:shape style="position:absolute;left:10296;top:180;width:25;height:2" coordorigin="10296,180" coordsize="25,0" path="m10296,180l10321,180e" filled="false" stroked="true" strokeweight=".75pt" strokecolor="#231f20">
                <v:path arrowok="t"/>
              </v:shape>
            </v:group>
            <v:group style="position:absolute;left:10252;top:180;width:25;height:2" coordorigin="10252,180" coordsize="25,2">
              <v:shape style="position:absolute;left:10252;top:180;width:25;height:2" coordorigin="10252,180" coordsize="25,0" path="m10252,180l10276,180e" filled="false" stroked="true" strokeweight=".75pt" strokecolor="#231f20">
                <v:path arrowok="t"/>
              </v:shape>
            </v:group>
            <v:group style="position:absolute;left:10207;top:180;width:25;height:2" coordorigin="10207,180" coordsize="25,2">
              <v:shape style="position:absolute;left:10207;top:180;width:25;height:2" coordorigin="10207,180" coordsize="25,0" path="m10207,180l10232,180e" filled="false" stroked="true" strokeweight=".75pt" strokecolor="#231f20">
                <v:path arrowok="t"/>
              </v:shape>
            </v:group>
            <v:group style="position:absolute;left:10431;top:180;width:25;height:2" coordorigin="10431,180" coordsize="25,2">
              <v:shape style="position:absolute;left:10431;top:180;width:25;height:2" coordorigin="10431,180" coordsize="25,0" path="m10431,180l10456,180e" filled="false" stroked="true" strokeweight=".75pt" strokecolor="#231f20">
                <v:path arrowok="t"/>
              </v:shape>
            </v:group>
            <v:group style="position:absolute;left:10386;top:180;width:25;height:2" coordorigin="10386,180" coordsize="25,2">
              <v:shape style="position:absolute;left:10386;top:180;width:25;height:2" coordorigin="10386,180" coordsize="25,0" path="m10386,180l10411,180e" filled="false" stroked="true" strokeweight=".75pt" strokecolor="#231f20">
                <v:path arrowok="t"/>
              </v:shape>
            </v:group>
            <v:group style="position:absolute;left:10341;top:180;width:25;height:2" coordorigin="10341,180" coordsize="25,2">
              <v:shape style="position:absolute;left:10341;top:180;width:25;height:2" coordorigin="10341,180" coordsize="25,0" path="m10341,180l10366,180e" filled="false" stroked="true" strokeweight=".75pt" strokecolor="#231f20">
                <v:path arrowok="t"/>
              </v:shape>
            </v:group>
            <v:group style="position:absolute;left:10565;top:180;width:25;height:2" coordorigin="10565,180" coordsize="25,2">
              <v:shape style="position:absolute;left:10565;top:180;width:25;height:2" coordorigin="10565,180" coordsize="25,0" path="m10565,180l10590,180e" filled="false" stroked="true" strokeweight=".75pt" strokecolor="#231f20">
                <v:path arrowok="t"/>
              </v:shape>
            </v:group>
            <v:group style="position:absolute;left:10521;top:180;width:25;height:2" coordorigin="10521,180" coordsize="25,2">
              <v:shape style="position:absolute;left:10521;top:180;width:25;height:2" coordorigin="10521,180" coordsize="25,0" path="m10521,180l10545,180e" filled="false" stroked="true" strokeweight=".75pt" strokecolor="#231f20">
                <v:path arrowok="t"/>
              </v:shape>
            </v:group>
            <v:group style="position:absolute;left:10476;top:180;width:25;height:2" coordorigin="10476,180" coordsize="25,2">
              <v:shape style="position:absolute;left:10476;top:180;width:25;height:2" coordorigin="10476,180" coordsize="25,0" path="m10476,180l10501,180e" filled="false" stroked="true" strokeweight=".75pt" strokecolor="#231f20">
                <v:path arrowok="t"/>
              </v:shape>
            </v:group>
            <v:group style="position:absolute;left:10700;top:180;width:25;height:2" coordorigin="10700,180" coordsize="25,2">
              <v:shape style="position:absolute;left:10700;top:180;width:25;height:2" coordorigin="10700,180" coordsize="25,0" path="m10700,180l10725,180e" filled="false" stroked="true" strokeweight=".75pt" strokecolor="#231f20">
                <v:path arrowok="t"/>
              </v:shape>
            </v:group>
            <v:group style="position:absolute;left:10655;top:180;width:25;height:2" coordorigin="10655,180" coordsize="25,2">
              <v:shape style="position:absolute;left:10655;top:180;width:25;height:2" coordorigin="10655,180" coordsize="25,0" path="m10655,180l10680,180e" filled="false" stroked="true" strokeweight=".75pt" strokecolor="#231f20">
                <v:path arrowok="t"/>
              </v:shape>
            </v:group>
            <v:group style="position:absolute;left:10610;top:180;width:25;height:2" coordorigin="10610,180" coordsize="25,2">
              <v:shape style="position:absolute;left:10610;top:180;width:25;height:2" coordorigin="10610,180" coordsize="25,0" path="m10610,180l10635,180e" filled="false" stroked="true" strokeweight=".75pt" strokecolor="#231f20">
                <v:path arrowok="t"/>
              </v:shape>
            </v:group>
            <v:group style="position:absolute;left:10834;top:180;width:25;height:2" coordorigin="10834,180" coordsize="25,2">
              <v:shape style="position:absolute;left:10834;top:180;width:25;height:2" coordorigin="10834,180" coordsize="25,0" path="m10834,180l10859,180e" filled="false" stroked="true" strokeweight=".75pt" strokecolor="#231f20">
                <v:path arrowok="t"/>
              </v:shape>
            </v:group>
            <v:group style="position:absolute;left:10790;top:180;width:25;height:2" coordorigin="10790,180" coordsize="25,2">
              <v:shape style="position:absolute;left:10790;top:180;width:25;height:2" coordorigin="10790,180" coordsize="25,0" path="m10790,180l10814,180e" filled="false" stroked="true" strokeweight=".75pt" strokecolor="#231f20">
                <v:path arrowok="t"/>
              </v:shape>
            </v:group>
            <v:group style="position:absolute;left:10745;top:180;width:25;height:2" coordorigin="10745,180" coordsize="25,2">
              <v:shape style="position:absolute;left:10745;top:180;width:25;height:2" coordorigin="10745,180" coordsize="25,0" path="m10745,180l10770,180e" filled="false" stroked="true" strokeweight=".75pt" strokecolor="#231f20">
                <v:path arrowok="t"/>
              </v:shape>
            </v:group>
            <v:group style="position:absolute;left:10969;top:180;width:25;height:2" coordorigin="10969,180" coordsize="25,2">
              <v:shape style="position:absolute;left:10969;top:180;width:25;height:2" coordorigin="10969,180" coordsize="25,0" path="m10969,180l10994,180e" filled="false" stroked="true" strokeweight=".75pt" strokecolor="#231f20">
                <v:path arrowok="t"/>
              </v:shape>
            </v:group>
            <v:group style="position:absolute;left:10924;top:180;width:25;height:2" coordorigin="10924,180" coordsize="25,2">
              <v:shape style="position:absolute;left:10924;top:180;width:25;height:2" coordorigin="10924,180" coordsize="25,0" path="m10924,180l10949,180e" filled="false" stroked="true" strokeweight=".75pt" strokecolor="#231f20">
                <v:path arrowok="t"/>
              </v:shape>
            </v:group>
            <v:group style="position:absolute;left:10879;top:180;width:25;height:2" coordorigin="10879,180" coordsize="25,2">
              <v:shape style="position:absolute;left:10879;top:180;width:25;height:2" coordorigin="10879,180" coordsize="25,0" path="m10879,180l10904,180e" filled="false" stroked="true" strokeweight=".75pt" strokecolor="#231f20">
                <v:path arrowok="t"/>
              </v:shape>
            </v:group>
            <v:group style="position:absolute;left:11103;top:180;width:25;height:2" coordorigin="11103,180" coordsize="25,2">
              <v:shape style="position:absolute;left:11103;top:180;width:25;height:2" coordorigin="11103,180" coordsize="25,0" path="m11103,180l11128,180e" filled="false" stroked="true" strokeweight=".75pt" strokecolor="#231f20">
                <v:path arrowok="t"/>
              </v:shape>
            </v:group>
            <v:group style="position:absolute;left:11059;top:180;width:25;height:2" coordorigin="11059,180" coordsize="25,2">
              <v:shape style="position:absolute;left:11059;top:180;width:25;height:2" coordorigin="11059,180" coordsize="25,0" path="m11059,180l11083,180e" filled="false" stroked="true" strokeweight=".75pt" strokecolor="#231f20">
                <v:path arrowok="t"/>
              </v:shape>
            </v:group>
            <v:group style="position:absolute;left:11014;top:180;width:25;height:2" coordorigin="11014,180" coordsize="25,2">
              <v:shape style="position:absolute;left:11014;top:180;width:25;height:2" coordorigin="11014,180" coordsize="25,0" path="m11014,180l11039,180e" filled="false" stroked="true" strokeweight=".75pt" strokecolor="#231f20">
                <v:path arrowok="t"/>
              </v:shape>
            </v:group>
            <v:group style="position:absolute;left:11238;top:180;width:25;height:2" coordorigin="11238,180" coordsize="25,2">
              <v:shape style="position:absolute;left:11238;top:180;width:25;height:2" coordorigin="11238,180" coordsize="25,0" path="m11238,180l11263,180e" filled="false" stroked="true" strokeweight=".75pt" strokecolor="#231f20">
                <v:path arrowok="t"/>
              </v:shape>
            </v:group>
            <v:group style="position:absolute;left:11193;top:180;width:25;height:2" coordorigin="11193,180" coordsize="25,2">
              <v:shape style="position:absolute;left:11193;top:180;width:25;height:2" coordorigin="11193,180" coordsize="25,0" path="m11193,180l11218,180e" filled="false" stroked="true" strokeweight=".75pt" strokecolor="#231f20">
                <v:path arrowok="t"/>
              </v:shape>
            </v:group>
            <v:group style="position:absolute;left:11148;top:180;width:25;height:2" coordorigin="11148,180" coordsize="25,2">
              <v:shape style="position:absolute;left:11148;top:180;width:25;height:2" coordorigin="11148,180" coordsize="25,0" path="m11148,180l11173,180e" filled="false" stroked="true" strokeweight=".75pt" strokecolor="#231f20">
                <v:path arrowok="t"/>
              </v:shape>
            </v:group>
            <v:group style="position:absolute;left:11372;top:180;width:25;height:2" coordorigin="11372,180" coordsize="25,2">
              <v:shape style="position:absolute;left:11372;top:180;width:25;height:2" coordorigin="11372,180" coordsize="25,0" path="m11372,180l11397,180e" filled="false" stroked="true" strokeweight=".75pt" strokecolor="#231f20">
                <v:path arrowok="t"/>
              </v:shape>
            </v:group>
            <v:group style="position:absolute;left:11328;top:180;width:25;height:2" coordorigin="11328,180" coordsize="25,2">
              <v:shape style="position:absolute;left:11328;top:180;width:25;height:2" coordorigin="11328,180" coordsize="25,0" path="m11328,180l11352,180e" filled="false" stroked="true" strokeweight=".75pt" strokecolor="#231f20">
                <v:path arrowok="t"/>
              </v:shape>
            </v:group>
            <v:group style="position:absolute;left:11283;top:180;width:25;height:2" coordorigin="11283,180" coordsize="25,2">
              <v:shape style="position:absolute;left:11283;top:180;width:25;height:2" coordorigin="11283,180" coordsize="25,0" path="m11283,180l11308,180e" filled="false" stroked="true" strokeweight=".75pt" strokecolor="#231f20">
                <v:path arrowok="t"/>
              </v:shape>
            </v:group>
            <v:group style="position:absolute;left:11507;top:180;width:25;height:2" coordorigin="11507,180" coordsize="25,2">
              <v:shape style="position:absolute;left:11507;top:180;width:25;height:2" coordorigin="11507,180" coordsize="25,0" path="m11507,180l11532,180e" filled="false" stroked="true" strokeweight=".75pt" strokecolor="#231f20">
                <v:path arrowok="t"/>
              </v:shape>
            </v:group>
            <v:group style="position:absolute;left:11462;top:180;width:25;height:2" coordorigin="11462,180" coordsize="25,2">
              <v:shape style="position:absolute;left:11462;top:180;width:25;height:2" coordorigin="11462,180" coordsize="25,0" path="m11462,180l11487,180e" filled="false" stroked="true" strokeweight=".75pt" strokecolor="#231f20">
                <v:path arrowok="t"/>
              </v:shape>
            </v:group>
            <v:group style="position:absolute;left:11417;top:180;width:25;height:2" coordorigin="11417,180" coordsize="25,2">
              <v:shape style="position:absolute;left:11417;top:180;width:25;height:2" coordorigin="11417,180" coordsize="25,0" path="m11417,180l11442,180e" filled="false" stroked="true" strokeweight=".75pt" strokecolor="#231f20">
                <v:path arrowok="t"/>
              </v:shape>
            </v:group>
            <v:group style="position:absolute;left:11641;top:180;width:25;height:2" coordorigin="11641,180" coordsize="25,2">
              <v:shape style="position:absolute;left:11641;top:180;width:25;height:2" coordorigin="11641,180" coordsize="25,0" path="m11641,180l11666,180e" filled="false" stroked="true" strokeweight=".75pt" strokecolor="#231f20">
                <v:path arrowok="t"/>
              </v:shape>
            </v:group>
            <v:group style="position:absolute;left:11597;top:180;width:25;height:2" coordorigin="11597,180" coordsize="25,2">
              <v:shape style="position:absolute;left:11597;top:180;width:25;height:2" coordorigin="11597,180" coordsize="25,0" path="m11597,180l11621,180e" filled="false" stroked="true" strokeweight=".75pt" strokecolor="#231f20">
                <v:path arrowok="t"/>
              </v:shape>
            </v:group>
            <v:group style="position:absolute;left:11552;top:180;width:25;height:2" coordorigin="11552,180" coordsize="25,2">
              <v:shape style="position:absolute;left:11552;top:180;width:25;height:2" coordorigin="11552,180" coordsize="25,0" path="m11552,180l11577,180e" filled="false" stroked="true" strokeweight=".75pt" strokecolor="#231f20">
                <v:path arrowok="t"/>
              </v:shape>
            </v:group>
            <v:group style="position:absolute;left:11776;top:180;width:25;height:2" coordorigin="11776,180" coordsize="25,2">
              <v:shape style="position:absolute;left:11776;top:180;width:25;height:2" coordorigin="11776,180" coordsize="25,0" path="m11776,180l11801,180e" filled="false" stroked="true" strokeweight=".75pt" strokecolor="#231f20">
                <v:path arrowok="t"/>
              </v:shape>
            </v:group>
            <v:group style="position:absolute;left:11731;top:180;width:25;height:2" coordorigin="11731,180" coordsize="25,2">
              <v:shape style="position:absolute;left:11731;top:180;width:25;height:2" coordorigin="11731,180" coordsize="25,0" path="m11731,180l11756,180e" filled="false" stroked="true" strokeweight=".75pt" strokecolor="#231f20">
                <v:path arrowok="t"/>
              </v:shape>
            </v:group>
            <v:group style="position:absolute;left:11686;top:180;width:25;height:2" coordorigin="11686,180" coordsize="25,2">
              <v:shape style="position:absolute;left:11686;top:180;width:25;height:2" coordorigin="11686,180" coordsize="25,0" path="m11686,180l11711,180e" filled="false" stroked="true" strokeweight=".75pt" strokecolor="#231f20">
                <v:path arrowok="t"/>
              </v:shape>
            </v:group>
            <v:group style="position:absolute;left:11910;top:180;width:25;height:2" coordorigin="11910,180" coordsize="25,2">
              <v:shape style="position:absolute;left:11910;top:180;width:25;height:2" coordorigin="11910,180" coordsize="25,0" path="m11910,180l11935,180e" filled="false" stroked="true" strokeweight=".75pt" strokecolor="#231f20">
                <v:path arrowok="t"/>
              </v:shape>
            </v:group>
            <v:group style="position:absolute;left:11866;top:180;width:25;height:2" coordorigin="11866,180" coordsize="25,2">
              <v:shape style="position:absolute;left:11866;top:180;width:25;height:2" coordorigin="11866,180" coordsize="25,0" path="m11866,180l11890,180e" filled="false" stroked="true" strokeweight=".75pt" strokecolor="#231f20">
                <v:path arrowok="t"/>
              </v:shape>
            </v:group>
            <v:group style="position:absolute;left:11821;top:180;width:25;height:2" coordorigin="11821,180" coordsize="25,2">
              <v:shape style="position:absolute;left:11821;top:180;width:25;height:2" coordorigin="11821,180" coordsize="25,0" path="m11821,180l11846,180e" filled="false" stroked="true" strokeweight=".75pt" strokecolor="#231f20">
                <v:path arrowok="t"/>
              </v:shape>
            </v:group>
            <w10:wrap type="none"/>
          </v:group>
        </w:pict>
      </w:r>
      <w:r>
        <w:rPr>
          <w:color w:val="3359A8"/>
        </w:rPr>
        <w:t>P E R S O N A L  P R O J E C T</w:t>
      </w:r>
      <w:r>
        <w:rPr>
          <w:color w:val="3359A8"/>
          <w:spacing w:val="-10"/>
        </w:rPr>
        <w:t> </w:t>
      </w:r>
      <w:r>
        <w:rPr>
          <w:color w:val="3359A8"/>
        </w:rPr>
        <w:t>S</w:t>
      </w:r>
      <w:r>
        <w:rPr>
          <w:b w:val="0"/>
        </w:rPr>
      </w:r>
    </w:p>
    <w:p>
      <w:pPr>
        <w:pStyle w:val="BodyText"/>
        <w:spacing w:line="240" w:lineRule="auto" w:before="115"/>
        <w:ind w:left="111" w:right="0"/>
        <w:jc w:val="left"/>
      </w:pPr>
      <w:r>
        <w:rPr>
          <w:color w:val="231F20"/>
        </w:rPr>
        <w:t>Led a team to create a platform to support gesture recognition for android</w:t>
      </w:r>
      <w:r>
        <w:rPr>
          <w:color w:val="231F20"/>
          <w:spacing w:val="-33"/>
        </w:rPr>
        <w:t> </w:t>
      </w:r>
      <w:r>
        <w:rPr>
          <w:color w:val="231F20"/>
        </w:rPr>
        <w:t>wearables</w:t>
      </w:r>
      <w:r>
        <w:rPr/>
      </w:r>
    </w:p>
    <w:p>
      <w:pPr>
        <w:pStyle w:val="ListParagraph"/>
        <w:numPr>
          <w:ilvl w:val="2"/>
          <w:numId w:val="1"/>
        </w:numPr>
        <w:tabs>
          <w:tab w:pos="395" w:val="left" w:leader="none"/>
        </w:tabs>
        <w:spacing w:line="247" w:lineRule="auto" w:before="7" w:after="0"/>
        <w:ind w:left="392" w:right="906" w:hanging="125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Implemented gesture control to play music, initiate calls, support location</w:t>
      </w:r>
      <w:r>
        <w:rPr>
          <w:rFonts w:ascii="Open Sans"/>
          <w:color w:val="231F20"/>
          <w:spacing w:val="-33"/>
          <w:sz w:val="20"/>
        </w:rPr>
        <w:t> </w:t>
      </w:r>
      <w:r>
        <w:rPr>
          <w:rFonts w:ascii="Open Sans"/>
          <w:color w:val="231F20"/>
          <w:sz w:val="20"/>
        </w:rPr>
        <w:t>services</w:t>
      </w:r>
      <w:r>
        <w:rPr>
          <w:rFonts w:ascii="Open Sans"/>
          <w:color w:val="231F20"/>
          <w:spacing w:val="-1"/>
          <w:sz w:val="20"/>
        </w:rPr>
        <w:t> </w:t>
      </w:r>
      <w:r>
        <w:rPr>
          <w:rFonts w:ascii="Open Sans"/>
          <w:color w:val="231F20"/>
          <w:sz w:val="20"/>
        </w:rPr>
        <w:t>with Google Maps and emergency response</w:t>
      </w:r>
      <w:r>
        <w:rPr>
          <w:rFonts w:ascii="Open Sans"/>
          <w:color w:val="231F20"/>
          <w:spacing w:val="-3"/>
          <w:sz w:val="20"/>
        </w:rPr>
        <w:t> </w:t>
      </w:r>
      <w:r>
        <w:rPr>
          <w:rFonts w:ascii="Open Sans"/>
          <w:color w:val="231F20"/>
          <w:sz w:val="20"/>
        </w:rPr>
        <w:t>service</w:t>
      </w:r>
      <w:r>
        <w:rPr>
          <w:rFonts w:ascii="Open Sans"/>
          <w:sz w:val="20"/>
        </w:rPr>
      </w:r>
    </w:p>
    <w:p>
      <w:pPr>
        <w:pStyle w:val="ListParagraph"/>
        <w:numPr>
          <w:ilvl w:val="2"/>
          <w:numId w:val="1"/>
        </w:numPr>
        <w:tabs>
          <w:tab w:pos="395" w:val="left" w:leader="none"/>
        </w:tabs>
        <w:spacing w:line="333" w:lineRule="auto" w:before="0" w:after="0"/>
        <w:ind w:left="111" w:right="412" w:firstLine="156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 w:hAnsi="Open Sans" w:cs="Open Sans" w:eastAsia="Open Sans"/>
          <w:color w:val="231F20"/>
          <w:sz w:val="20"/>
          <w:szCs w:val="20"/>
        </w:rPr>
        <w:t>Designed an android app in Java using Presto to actively recognize tilt and ﬂick gestures Managed a team to design a Chrome Extension that allows users to view live Sports Data</w:t>
      </w:r>
      <w:r>
        <w:rPr>
          <w:rFonts w:ascii="Open Sans" w:hAnsi="Open Sans" w:cs="Open Sans" w:eastAsia="Open Sans"/>
          <w:sz w:val="20"/>
          <w:szCs w:val="20"/>
        </w:rPr>
      </w:r>
    </w:p>
    <w:p>
      <w:pPr>
        <w:pStyle w:val="ListParagraph"/>
        <w:numPr>
          <w:ilvl w:val="2"/>
          <w:numId w:val="1"/>
        </w:numPr>
        <w:tabs>
          <w:tab w:pos="395" w:val="left" w:leader="none"/>
        </w:tabs>
        <w:spacing w:line="174" w:lineRule="exact" w:before="0" w:after="0"/>
        <w:ind w:left="394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 w:hAnsi="Open Sans" w:cs="Open Sans" w:eastAsia="Open Sans"/>
          <w:color w:val="231F20"/>
          <w:sz w:val="20"/>
          <w:szCs w:val="20"/>
        </w:rPr>
        <w:t>Conducted User Testing and Hueristic Evaluation to assess eﬀectiveness of</w:t>
      </w:r>
      <w:r>
        <w:rPr>
          <w:rFonts w:ascii="Open Sans" w:hAnsi="Open Sans" w:cs="Open Sans" w:eastAsia="Open Sans"/>
          <w:color w:val="231F20"/>
          <w:spacing w:val="-1"/>
          <w:sz w:val="20"/>
          <w:szCs w:val="20"/>
        </w:rPr>
        <w:t> </w:t>
      </w:r>
      <w:r>
        <w:rPr>
          <w:rFonts w:ascii="Open Sans" w:hAnsi="Open Sans" w:cs="Open Sans" w:eastAsia="Open Sans"/>
          <w:color w:val="231F20"/>
          <w:sz w:val="20"/>
          <w:szCs w:val="20"/>
        </w:rPr>
        <w:t>design</w:t>
      </w:r>
      <w:r>
        <w:rPr>
          <w:rFonts w:ascii="Open Sans" w:hAnsi="Open Sans" w:cs="Open Sans" w:eastAsia="Open Sans"/>
          <w:sz w:val="20"/>
          <w:szCs w:val="20"/>
        </w:rPr>
      </w:r>
    </w:p>
    <w:p>
      <w:pPr>
        <w:pStyle w:val="ListParagraph"/>
        <w:numPr>
          <w:ilvl w:val="2"/>
          <w:numId w:val="1"/>
        </w:numPr>
        <w:tabs>
          <w:tab w:pos="395" w:val="left" w:leader="none"/>
        </w:tabs>
        <w:spacing w:line="240" w:lineRule="auto" w:before="7" w:after="0"/>
        <w:ind w:left="394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Designed the backend using Firebase and Python and the front end with jQuery and</w:t>
      </w:r>
      <w:r>
        <w:rPr>
          <w:rFonts w:ascii="Open Sans"/>
          <w:color w:val="231F20"/>
          <w:spacing w:val="-18"/>
          <w:sz w:val="20"/>
        </w:rPr>
        <w:t> </w:t>
      </w:r>
      <w:r>
        <w:rPr>
          <w:rFonts w:ascii="Open Sans"/>
          <w:color w:val="231F20"/>
          <w:sz w:val="20"/>
        </w:rPr>
        <w:t>CSS</w:t>
      </w:r>
      <w:r>
        <w:rPr>
          <w:rFonts w:ascii="Open Sans"/>
          <w:sz w:val="20"/>
        </w:rPr>
      </w:r>
    </w:p>
    <w:p>
      <w:pPr>
        <w:spacing w:after="0" w:line="240" w:lineRule="auto"/>
        <w:jc w:val="left"/>
        <w:rPr>
          <w:rFonts w:ascii="Open Sans" w:hAnsi="Open Sans" w:cs="Open Sans" w:eastAsia="Open Sans"/>
          <w:sz w:val="20"/>
          <w:szCs w:val="20"/>
        </w:rPr>
        <w:sectPr>
          <w:type w:val="continuous"/>
          <w:pgSz w:w="12240" w:h="15840"/>
          <w:pgMar w:top="540" w:bottom="280" w:left="180" w:right="120"/>
          <w:cols w:num="2" w:equalWidth="0">
            <w:col w:w="2923" w:space="85"/>
            <w:col w:w="8932"/>
          </w:cols>
        </w:sectPr>
      </w:pPr>
    </w:p>
    <w:p>
      <w:pPr>
        <w:spacing w:line="240" w:lineRule="auto" w:before="10"/>
        <w:rPr>
          <w:rFonts w:ascii="Open Sans" w:hAnsi="Open Sans" w:cs="Open Sans" w:eastAsia="Open Sans"/>
          <w:sz w:val="7"/>
          <w:szCs w:val="7"/>
        </w:rPr>
      </w:pPr>
    </w:p>
    <w:p>
      <w:pPr>
        <w:spacing w:after="0" w:line="240" w:lineRule="auto"/>
        <w:rPr>
          <w:rFonts w:ascii="Open Sans" w:hAnsi="Open Sans" w:cs="Open Sans" w:eastAsia="Open Sans"/>
          <w:sz w:val="7"/>
          <w:szCs w:val="7"/>
        </w:rPr>
        <w:sectPr>
          <w:type w:val="continuous"/>
          <w:pgSz w:w="12240" w:h="15840"/>
          <w:pgMar w:top="540" w:bottom="280" w:left="180" w:right="120"/>
        </w:sectPr>
      </w:pPr>
    </w:p>
    <w:p>
      <w:pPr>
        <w:pStyle w:val="Heading3"/>
        <w:spacing w:line="240" w:lineRule="auto" w:before="63"/>
        <w:ind w:right="0"/>
        <w:jc w:val="left"/>
        <w:rPr>
          <w:b w:val="0"/>
          <w:bCs w:val="0"/>
        </w:rPr>
      </w:pPr>
      <w:r>
        <w:rPr>
          <w:color w:val="3359A8"/>
        </w:rPr>
        <w:t>IlliniViz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010202"/>
        </w:rPr>
        <w:t>Summer</w:t>
      </w:r>
      <w:r>
        <w:rPr>
          <w:color w:val="010202"/>
          <w:spacing w:val="-12"/>
        </w:rPr>
        <w:t> </w:t>
      </w:r>
      <w:r>
        <w:rPr>
          <w:color w:val="010202"/>
        </w:rPr>
        <w:t>2015</w:t>
      </w:r>
      <w:r>
        <w:rPr/>
      </w:r>
    </w:p>
    <w:p>
      <w:pPr>
        <w:spacing w:line="240" w:lineRule="auto" w:before="6"/>
        <w:rPr>
          <w:rFonts w:ascii="Open Sans" w:hAnsi="Open Sans" w:cs="Open Sans" w:eastAsia="Open Sans"/>
          <w:sz w:val="28"/>
          <w:szCs w:val="2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59A8"/>
        </w:rPr>
        <w:t>DoorHop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  <w:rPr>
          <w:rFonts w:ascii="Open Sans" w:hAnsi="Open Sans" w:cs="Open Sans" w:eastAsia="Open Sans"/>
        </w:rPr>
      </w:pPr>
      <w:r>
        <w:rPr>
          <w:rFonts w:ascii="Open Sans"/>
          <w:color w:val="010202"/>
          <w:spacing w:val="-1"/>
        </w:rPr>
        <w:t>HackIllinois2015</w:t>
      </w:r>
      <w:r>
        <w:rPr>
          <w:rFonts w:ascii="Open Sans"/>
        </w:rPr>
      </w:r>
    </w:p>
    <w:p>
      <w:pPr>
        <w:pStyle w:val="BodyText"/>
        <w:spacing w:line="240" w:lineRule="auto" w:before="43"/>
        <w:ind w:left="116" w:right="714"/>
        <w:jc w:val="left"/>
      </w:pPr>
      <w:r>
        <w:rPr/>
        <w:br w:type="column"/>
      </w:r>
      <w:r>
        <w:rPr>
          <w:color w:val="231F20"/>
        </w:rPr>
        <w:t>Created a Web App to aid decision making process for prospective applicants to</w:t>
      </w:r>
      <w:r>
        <w:rPr>
          <w:color w:val="231F20"/>
          <w:spacing w:val="-31"/>
        </w:rPr>
        <w:t> </w:t>
      </w:r>
      <w:r>
        <w:rPr>
          <w:color w:val="231F20"/>
        </w:rPr>
        <w:t>UIUC</w:t>
      </w:r>
      <w:r>
        <w:rPr/>
      </w:r>
    </w:p>
    <w:p>
      <w:pPr>
        <w:pStyle w:val="ListParagraph"/>
        <w:numPr>
          <w:ilvl w:val="2"/>
          <w:numId w:val="1"/>
        </w:numPr>
        <w:tabs>
          <w:tab w:pos="400" w:val="left" w:leader="none"/>
        </w:tabs>
        <w:spacing w:line="247" w:lineRule="auto" w:before="7" w:after="0"/>
        <w:ind w:left="376" w:right="714" w:hanging="105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Implemented interactive features by utilizing data vizualization library D3.js and R</w:t>
      </w:r>
      <w:r>
        <w:rPr>
          <w:rFonts w:ascii="Open Sans"/>
          <w:color w:val="231F20"/>
          <w:spacing w:val="-25"/>
          <w:sz w:val="20"/>
        </w:rPr>
        <w:t> </w:t>
      </w:r>
      <w:r>
        <w:rPr>
          <w:rFonts w:ascii="Open Sans"/>
          <w:color w:val="231F20"/>
          <w:sz w:val="20"/>
        </w:rPr>
        <w:t>to</w:t>
      </w:r>
      <w:r>
        <w:rPr>
          <w:rFonts w:ascii="Open Sans"/>
          <w:color w:val="231F20"/>
          <w:sz w:val="20"/>
        </w:rPr>
        <w:t> unify admission and demographic</w:t>
      </w:r>
      <w:r>
        <w:rPr>
          <w:rFonts w:ascii="Open Sans"/>
          <w:color w:val="231F20"/>
          <w:spacing w:val="-2"/>
          <w:sz w:val="20"/>
        </w:rPr>
        <w:t> </w:t>
      </w:r>
      <w:r>
        <w:rPr>
          <w:rFonts w:ascii="Open Sans"/>
          <w:color w:val="231F20"/>
          <w:sz w:val="20"/>
        </w:rPr>
        <w:t>statistics</w:t>
      </w:r>
      <w:r>
        <w:rPr>
          <w:rFonts w:ascii="Open Sans"/>
          <w:sz w:val="20"/>
        </w:rPr>
      </w:r>
    </w:p>
    <w:p>
      <w:pPr>
        <w:pStyle w:val="BodyText"/>
        <w:spacing w:line="240" w:lineRule="auto" w:before="98"/>
        <w:ind w:right="714"/>
        <w:jc w:val="left"/>
        <w:rPr>
          <w:rFonts w:ascii="Open Sans" w:hAnsi="Open Sans" w:cs="Open Sans" w:eastAsia="Open Sans"/>
        </w:rPr>
      </w:pPr>
      <w:r>
        <w:rPr>
          <w:rFonts w:ascii="Open Sans"/>
          <w:color w:val="231F20"/>
        </w:rPr>
        <w:t>Designed a Web App to virtualize the experience of having a personal assistant</w:t>
      </w:r>
      <w:r>
        <w:rPr>
          <w:rFonts w:ascii="Open Sans"/>
        </w:rPr>
      </w:r>
    </w:p>
    <w:p>
      <w:pPr>
        <w:pStyle w:val="ListParagraph"/>
        <w:numPr>
          <w:ilvl w:val="2"/>
          <w:numId w:val="1"/>
        </w:numPr>
        <w:tabs>
          <w:tab w:pos="393" w:val="left" w:leader="none"/>
        </w:tabs>
        <w:spacing w:line="240" w:lineRule="auto" w:before="7" w:after="0"/>
        <w:ind w:left="392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Integrated NFC card readers on doors to a messaging system to keep track of</w:t>
      </w:r>
      <w:r>
        <w:rPr>
          <w:rFonts w:ascii="Open Sans"/>
          <w:color w:val="231F20"/>
          <w:spacing w:val="-18"/>
          <w:sz w:val="20"/>
        </w:rPr>
        <w:t> </w:t>
      </w:r>
      <w:r>
        <w:rPr>
          <w:rFonts w:ascii="Open Sans"/>
          <w:color w:val="231F20"/>
          <w:sz w:val="20"/>
        </w:rPr>
        <w:t>visitors</w:t>
      </w:r>
      <w:r>
        <w:rPr>
          <w:rFonts w:ascii="Open Sans"/>
          <w:sz w:val="20"/>
        </w:rPr>
      </w:r>
    </w:p>
    <w:p>
      <w:pPr>
        <w:pStyle w:val="ListParagraph"/>
        <w:numPr>
          <w:ilvl w:val="2"/>
          <w:numId w:val="1"/>
        </w:numPr>
        <w:tabs>
          <w:tab w:pos="393" w:val="left" w:leader="none"/>
        </w:tabs>
        <w:spacing w:line="240" w:lineRule="auto" w:before="7" w:after="0"/>
        <w:ind w:left="392" w:right="0" w:hanging="127"/>
        <w:jc w:val="left"/>
        <w:rPr>
          <w:rFonts w:ascii="Open Sans" w:hAnsi="Open Sans" w:cs="Open Sans" w:eastAsia="Open Sans"/>
          <w:color w:val="231F20"/>
          <w:sz w:val="20"/>
          <w:szCs w:val="20"/>
        </w:rPr>
      </w:pPr>
      <w:r>
        <w:rPr>
          <w:rFonts w:ascii="Open Sans"/>
          <w:color w:val="231F20"/>
          <w:sz w:val="20"/>
        </w:rPr>
        <w:t>Facilitated real time communication by using Twilio REST API to retrieve</w:t>
      </w:r>
      <w:r>
        <w:rPr>
          <w:rFonts w:ascii="Open Sans"/>
          <w:color w:val="231F20"/>
          <w:spacing w:val="-23"/>
          <w:sz w:val="20"/>
        </w:rPr>
        <w:t> </w:t>
      </w:r>
      <w:r>
        <w:rPr>
          <w:rFonts w:ascii="Open Sans"/>
          <w:color w:val="231F20"/>
          <w:sz w:val="20"/>
        </w:rPr>
        <w:t>conversations</w:t>
      </w:r>
      <w:r>
        <w:rPr>
          <w:rFonts w:ascii="Open Sans"/>
          <w:sz w:val="20"/>
        </w:rPr>
      </w:r>
    </w:p>
    <w:sectPr>
      <w:type w:val="continuous"/>
      <w:pgSz w:w="12240" w:h="15840"/>
      <w:pgMar w:top="540" w:bottom="280" w:left="180" w:right="120"/>
      <w:cols w:num="2" w:equalWidth="0">
        <w:col w:w="1611" w:space="1399"/>
        <w:col w:w="89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Open Sans">
    <w:altName w:val="Open San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122" w:hanging="438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22" w:hanging="438"/>
        <w:jc w:val="left"/>
      </w:pPr>
      <w:rPr>
        <w:rFonts w:hint="default" w:ascii="Open Sans" w:hAnsi="Open Sans" w:eastAsia="Open Sans"/>
        <w:color w:val="231F20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415" w:hanging="128"/>
      </w:pPr>
      <w:rPr>
        <w:rFonts w:hint="default" w:ascii="Open Sans" w:hAnsi="Open Sans" w:eastAsia="Open Sans"/>
        <w:w w:val="99"/>
      </w:rPr>
    </w:lvl>
    <w:lvl w:ilvl="3">
      <w:start w:val="1"/>
      <w:numFmt w:val="bullet"/>
      <w:lvlText w:val="•"/>
      <w:lvlJc w:val="left"/>
      <w:pPr>
        <w:ind w:left="2311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7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2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8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4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9" w:hanging="1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"/>
      <w:ind w:left="109"/>
    </w:pPr>
    <w:rPr>
      <w:rFonts w:ascii="Open Sans" w:hAnsi="Open Sans" w:eastAsia="Open Sans"/>
      <w:sz w:val="20"/>
      <w:szCs w:val="20"/>
    </w:rPr>
  </w:style>
  <w:style w:styleId="Heading1" w:type="paragraph">
    <w:name w:val="Heading 1"/>
    <w:basedOn w:val="Normal"/>
    <w:uiPriority w:val="1"/>
    <w:qFormat/>
    <w:pPr>
      <w:ind w:left="672"/>
      <w:outlineLvl w:val="1"/>
    </w:pPr>
    <w:rPr>
      <w:rFonts w:ascii="Open Sans" w:hAnsi="Open Sans" w:eastAsia="Open Sans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82"/>
      <w:outlineLvl w:val="2"/>
    </w:pPr>
    <w:rPr>
      <w:rFonts w:ascii="Open Sans" w:hAnsi="Open Sans" w:eastAsia="Open Sans"/>
      <w:sz w:val="22"/>
      <w:szCs w:val="22"/>
    </w:rPr>
  </w:style>
  <w:style w:styleId="Heading3" w:type="paragraph">
    <w:name w:val="Heading 3"/>
    <w:basedOn w:val="Normal"/>
    <w:uiPriority w:val="1"/>
    <w:qFormat/>
    <w:pPr>
      <w:ind w:left="109"/>
      <w:outlineLvl w:val="3"/>
    </w:pPr>
    <w:rPr>
      <w:rFonts w:ascii="Open Sans" w:hAnsi="Open Sans" w:eastAsia="Open Sans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udarshangpd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resume_redo</dc:title>
  <dcterms:created xsi:type="dcterms:W3CDTF">2015-09-20T23:20:06Z</dcterms:created>
  <dcterms:modified xsi:type="dcterms:W3CDTF">2015-09-20T23:20:06Z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2015-09-08T00:00:00Z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2015-09-21T00:00:00Z</vt:filetime>
  </property>
</Properties>
</file>